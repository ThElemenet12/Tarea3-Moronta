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9677554"/>
        <w:docPartObj>
          <w:docPartGallery w:val="Cover Pages"/>
          <w:docPartUnique/>
        </w:docPartObj>
      </w:sdtPr>
      <w:sdtEndPr>
        <w:rPr>
          <w:rStyle w:val="Strong"/>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5140C840" wp14:editId="3D4F0E3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2774A1"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p w:rsidR="00EB39C3" w:rsidRDefault="002945E9">
          <w:pPr>
            <w:rPr>
              <w:rStyle w:val="Strong"/>
              <w:caps/>
              <w:sz w:val="24"/>
              <w:szCs w:val="24"/>
            </w:rPr>
          </w:pPr>
          <w:r w:rsidRPr="002945E9">
            <w:rPr>
              <w:rStyle w:val="Strong"/>
              <w:caps/>
              <w:noProof/>
              <w:sz w:val="24"/>
              <w:szCs w:val="24"/>
              <w:lang w:eastAsia="es-DO"/>
            </w:rPr>
            <mc:AlternateContent>
              <mc:Choice Requires="wps">
                <w:drawing>
                  <wp:anchor distT="45720" distB="45720" distL="114300" distR="114300" simplePos="0" relativeHeight="251669504" behindDoc="0" locked="0" layoutInCell="1" allowOverlap="1" wp14:anchorId="1CE18BC8" wp14:editId="13BC40CA">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Strong"/>
                                  </w:rPr>
                                </w:pPr>
                                <w:r>
                                  <w:rPr>
                                    <w:rStyle w:val="Strong"/>
                                  </w:rPr>
                                  <w:t>Asignatura:</w:t>
                                </w:r>
                              </w:p>
                              <w:sdt>
                                <w:sdtPr>
                                  <w:rPr>
                                    <w:rStyle w:val="Strong"/>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p w:rsidR="008B7680" w:rsidRDefault="00432C70" w:rsidP="002945E9">
                                    <w:pPr>
                                      <w:jc w:val="center"/>
                                      <w:rPr>
                                        <w:rStyle w:val="Strong"/>
                                      </w:rPr>
                                    </w:pPr>
                                    <w:r>
                                      <w:rPr>
                                        <w:rStyle w:val="Strong"/>
                                      </w:rPr>
                                      <w:t xml:space="preserve">ISC-210-T-001 </w:t>
                                    </w:r>
                                    <w:proofErr w:type="spellStart"/>
                                    <w:r>
                                      <w:rPr>
                                        <w:rStyle w:val="Strong"/>
                                      </w:rPr>
                                      <w:t>Prog</w:t>
                                    </w:r>
                                    <w:proofErr w:type="spellEnd"/>
                                    <w:r>
                                      <w:rPr>
                                        <w:rStyle w:val="Strong"/>
                                      </w:rPr>
                                      <w:t>. Aplicada</w:t>
                                    </w:r>
                                  </w:p>
                                </w:sdtContent>
                              </w:sdt>
                              <w:p w:rsidR="008B7680" w:rsidRDefault="008B7680" w:rsidP="002945E9">
                                <w:pPr>
                                  <w:jc w:val="center"/>
                                  <w:rPr>
                                    <w:rStyle w:val="Strong"/>
                                  </w:rPr>
                                </w:pPr>
                              </w:p>
                              <w:p w:rsidR="008B7680" w:rsidRDefault="008B7680" w:rsidP="002945E9">
                                <w:pPr>
                                  <w:jc w:val="center"/>
                                  <w:rPr>
                                    <w:rStyle w:val="Strong"/>
                                  </w:rPr>
                                </w:pPr>
                                <w:r w:rsidRPr="002945E9">
                                  <w:rPr>
                                    <w:rStyle w:val="Strong"/>
                                  </w:rPr>
                                  <w:t>Trabajo de Curso:</w:t>
                                </w:r>
                              </w:p>
                              <w:sdt>
                                <w:sdtPr>
                                  <w:rPr>
                                    <w:rStyle w:val="Strong"/>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8B7680" w:rsidRPr="00C84D4C" w:rsidRDefault="00432C70" w:rsidP="002945E9">
                                    <w:pPr>
                                      <w:jc w:val="center"/>
                                      <w:rPr>
                                        <w:rStyle w:val="Strong"/>
                                      </w:rPr>
                                    </w:pPr>
                                    <w:proofErr w:type="spellStart"/>
                                    <w:r w:rsidRPr="009B5876">
                                      <w:rPr>
                                        <w:rStyle w:val="Strong"/>
                                      </w:rPr>
                                      <w:t>Kunai</w:t>
                                    </w:r>
                                    <w:proofErr w:type="spellEnd"/>
                                    <w:r w:rsidRPr="009B5876">
                                      <w:rPr>
                                        <w:rStyle w:val="Strong"/>
                                      </w:rPr>
                                      <w:t xml:space="preserve"> Hit</w:t>
                                    </w:r>
                                  </w:p>
                                </w:sdtContent>
                              </w:sdt>
                              <w:p w:rsidR="008B7680" w:rsidRPr="00C84D4C" w:rsidRDefault="008B7680" w:rsidP="002945E9">
                                <w:pPr>
                                  <w:jc w:val="center"/>
                                  <w:rPr>
                                    <w:rStyle w:val="Strong"/>
                                  </w:rPr>
                                </w:pPr>
                              </w:p>
                              <w:p w:rsidR="008B7680" w:rsidRPr="002945E9" w:rsidRDefault="008B7680" w:rsidP="002945E9">
                                <w:pPr>
                                  <w:jc w:val="center"/>
                                  <w:rPr>
                                    <w:rStyle w:val="Strong"/>
                                  </w:rPr>
                                </w:pPr>
                                <w:r w:rsidRPr="002945E9">
                                  <w:rPr>
                                    <w:rStyle w:val="Strong"/>
                                  </w:rPr>
                                  <w:t>Autores:</w:t>
                                </w:r>
                              </w:p>
                              <w:sdt>
                                <w:sdtPr>
                                  <w:rPr>
                                    <w:rStyle w:val="Strong"/>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EndPr>
                                  <w:rPr>
                                    <w:rStyle w:val="Strong"/>
                                  </w:rPr>
                                </w:sdtEndPr>
                                <w:sdtContent>
                                  <w:p w:rsidR="008B7680" w:rsidRPr="002945E9" w:rsidRDefault="00432C70" w:rsidP="002945E9">
                                    <w:pPr>
                                      <w:jc w:val="center"/>
                                      <w:rPr>
                                        <w:rStyle w:val="Strong"/>
                                      </w:rPr>
                                    </w:pPr>
                                    <w:r w:rsidRPr="009B5876">
                                      <w:rPr>
                                        <w:rStyle w:val="Strong"/>
                                      </w:rPr>
                                      <w:t>2017-0861 Joseph De Los Santos</w:t>
                                    </w:r>
                                  </w:p>
                                </w:sdtContent>
                              </w:sdt>
                              <w:sdt>
                                <w:sdtPr>
                                  <w:rPr>
                                    <w:rStyle w:val="Strong"/>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EndPr>
                                  <w:rPr>
                                    <w:rStyle w:val="Strong"/>
                                  </w:rPr>
                                </w:sdtEndPr>
                                <w:sdtContent>
                                  <w:p w:rsidR="008B7680" w:rsidRPr="00523D34" w:rsidRDefault="00432C70" w:rsidP="002945E9">
                                    <w:pPr>
                                      <w:jc w:val="center"/>
                                      <w:rPr>
                                        <w:rStyle w:val="Strong"/>
                                      </w:rPr>
                                    </w:pPr>
                                    <w:r w:rsidRPr="009B5876">
                                      <w:rPr>
                                        <w:rStyle w:val="Strong"/>
                                      </w:rPr>
                                      <w:t>2017-0502 Ruben O. Diaz</w:t>
                                    </w:r>
                                  </w:p>
                                </w:sdtContent>
                              </w:sdt>
                              <w:sdt>
                                <w:sdtPr>
                                  <w:rPr>
                                    <w:rStyle w:val="Strong"/>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EndPr>
                                  <w:rPr>
                                    <w:rStyle w:val="Strong"/>
                                  </w:rPr>
                                </w:sdtEndPr>
                                <w:sdtContent>
                                  <w:p w:rsidR="008B7680" w:rsidRDefault="00432C70" w:rsidP="002945E9">
                                    <w:pPr>
                                      <w:jc w:val="center"/>
                                      <w:rPr>
                                        <w:rStyle w:val="Strong"/>
                                      </w:rPr>
                                    </w:pPr>
                                    <w:r w:rsidRPr="007B296D">
                                      <w:rPr>
                                        <w:rStyle w:val="PlaceholderText"/>
                                      </w:rPr>
                                      <w:t>[</w:t>
                                    </w:r>
                                    <w:r>
                                      <w:rPr>
                                        <w:rStyle w:val="PlaceholderText"/>
                                      </w:rPr>
                                      <w:t>Matrícula y Nombre del Estudiante 3</w:t>
                                    </w:r>
                                    <w:r w:rsidRPr="007B296D">
                                      <w:rPr>
                                        <w:rStyle w:val="PlaceholderText"/>
                                      </w:rPr>
                                      <w:t>]</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Tutor:</w:t>
                                </w:r>
                              </w:p>
                              <w:sdt>
                                <w:sdtPr>
                                  <w:rPr>
                                    <w:rStyle w:val="Strong"/>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EndPr>
                                  <w:rPr>
                                    <w:rStyle w:val="Strong"/>
                                  </w:rPr>
                                </w:sdtEndPr>
                                <w:sdtContent>
                                  <w:p w:rsidR="008B7680" w:rsidRDefault="00F65A72" w:rsidP="002945E9">
                                    <w:pPr>
                                      <w:jc w:val="center"/>
                                      <w:rPr>
                                        <w:rStyle w:val="Strong"/>
                                      </w:rPr>
                                    </w:pPr>
                                    <w:r>
                                      <w:rPr>
                                        <w:rStyle w:val="Strong"/>
                                      </w:rPr>
                                      <w:t>Prof. Miguel T. Moronta</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Entregado en Fecha:</w:t>
                                </w:r>
                              </w:p>
                              <w:p w:rsidR="008B7680" w:rsidRPr="00523D34" w:rsidRDefault="00FB5B13" w:rsidP="00523D34">
                                <w:pPr>
                                  <w:pStyle w:val="NoSpacing"/>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EndPr/>
                                  <w:sdtContent>
                                    <w:r w:rsidR="00432C70">
                                      <w:rPr>
                                        <w:color w:val="595959" w:themeColor="text1" w:themeTint="A6"/>
                                        <w:sz w:val="18"/>
                                        <w:szCs w:val="18"/>
                                      </w:rPr>
                                      <w:t>lunes, 01 de abril de 2019</w:t>
                                    </w:r>
                                  </w:sdtContent>
                                </w:sdt>
                              </w:p>
                              <w:p w:rsidR="008B7680" w:rsidRPr="002945E9" w:rsidRDefault="008B7680" w:rsidP="002945E9">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18BC8"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Strong"/>
                            </w:rPr>
                          </w:pPr>
                          <w:r>
                            <w:rPr>
                              <w:rStyle w:val="Strong"/>
                            </w:rPr>
                            <w:t>Asignatura:</w:t>
                          </w:r>
                        </w:p>
                        <w:sdt>
                          <w:sdtPr>
                            <w:rPr>
                              <w:rStyle w:val="Strong"/>
                            </w:rPr>
                            <w:alias w:val="Asignatura"/>
                            <w:tag w:val=""/>
                            <w:id w:val="1463160970"/>
                            <w:placeholder>
                              <w:docPart w:val="D3A4DA35017349659F1E2B22AA7D78B4"/>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p w:rsidR="008B7680" w:rsidRDefault="00432C70" w:rsidP="002945E9">
                              <w:pPr>
                                <w:jc w:val="center"/>
                                <w:rPr>
                                  <w:rStyle w:val="Strong"/>
                                </w:rPr>
                              </w:pPr>
                              <w:r>
                                <w:rPr>
                                  <w:rStyle w:val="Strong"/>
                                </w:rPr>
                                <w:t>ISC-210-T-001 Prog. Aplicada</w:t>
                              </w:r>
                            </w:p>
                          </w:sdtContent>
                        </w:sdt>
                        <w:p w:rsidR="008B7680" w:rsidRDefault="008B7680" w:rsidP="002945E9">
                          <w:pPr>
                            <w:jc w:val="center"/>
                            <w:rPr>
                              <w:rStyle w:val="Strong"/>
                            </w:rPr>
                          </w:pPr>
                        </w:p>
                        <w:p w:rsidR="008B7680" w:rsidRDefault="008B7680" w:rsidP="002945E9">
                          <w:pPr>
                            <w:jc w:val="center"/>
                            <w:rPr>
                              <w:rStyle w:val="Strong"/>
                            </w:rPr>
                          </w:pPr>
                          <w:r w:rsidRPr="002945E9">
                            <w:rPr>
                              <w:rStyle w:val="Strong"/>
                            </w:rPr>
                            <w:t>Trabajo de Curso:</w:t>
                          </w:r>
                        </w:p>
                        <w:sdt>
                          <w:sdtPr>
                            <w:rPr>
                              <w:rStyle w:val="Strong"/>
                            </w:rPr>
                            <w:alias w:val="Título"/>
                            <w:tag w:val=""/>
                            <w:id w:val="737680125"/>
                            <w:placeholder>
                              <w:docPart w:val="4187AFD9F77C48088F0001102EA44032"/>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rsidR="008B7680" w:rsidRPr="00C84D4C" w:rsidRDefault="00432C70" w:rsidP="002945E9">
                              <w:pPr>
                                <w:jc w:val="center"/>
                                <w:rPr>
                                  <w:rStyle w:val="Strong"/>
                                </w:rPr>
                              </w:pPr>
                              <w:r w:rsidRPr="009B5876">
                                <w:rPr>
                                  <w:rStyle w:val="Strong"/>
                                </w:rPr>
                                <w:t>Kunai Hit</w:t>
                              </w:r>
                            </w:p>
                          </w:sdtContent>
                        </w:sdt>
                        <w:p w:rsidR="008B7680" w:rsidRPr="00C84D4C" w:rsidRDefault="008B7680" w:rsidP="002945E9">
                          <w:pPr>
                            <w:jc w:val="center"/>
                            <w:rPr>
                              <w:rStyle w:val="Strong"/>
                            </w:rPr>
                          </w:pPr>
                        </w:p>
                        <w:p w:rsidR="008B7680" w:rsidRPr="002945E9" w:rsidRDefault="008B7680" w:rsidP="002945E9">
                          <w:pPr>
                            <w:jc w:val="center"/>
                            <w:rPr>
                              <w:rStyle w:val="Strong"/>
                            </w:rPr>
                          </w:pPr>
                          <w:r w:rsidRPr="002945E9">
                            <w:rPr>
                              <w:rStyle w:val="Strong"/>
                            </w:rPr>
                            <w:t>Autores:</w:t>
                          </w:r>
                        </w:p>
                        <w:sdt>
                          <w:sdtPr>
                            <w:rPr>
                              <w:rStyle w:val="Strong"/>
                            </w:rPr>
                            <w:alias w:val="Estudiante 1"/>
                            <w:tag w:val=""/>
                            <w:id w:val="-879247440"/>
                            <w:placeholder>
                              <w:docPart w:val="5C3A315926A747D6B858C8D43E9785E4"/>
                            </w:placeholder>
                            <w:dataBinding w:prefixMappings="xmlns:ns0='http://schemas.microsoft.com/office/2006/coverPageProps' " w:xpath="/ns0:CoverPageProperties[1]/ns0:CompanyFax[1]" w:storeItemID="{55AF091B-3C7A-41E3-B477-F2FDAA23CFDA}"/>
                            <w:text/>
                          </w:sdtPr>
                          <w:sdtEndPr>
                            <w:rPr>
                              <w:rStyle w:val="Strong"/>
                            </w:rPr>
                          </w:sdtEndPr>
                          <w:sdtContent>
                            <w:p w:rsidR="008B7680" w:rsidRPr="002945E9" w:rsidRDefault="00432C70" w:rsidP="002945E9">
                              <w:pPr>
                                <w:jc w:val="center"/>
                                <w:rPr>
                                  <w:rStyle w:val="Strong"/>
                                </w:rPr>
                              </w:pPr>
                              <w:r w:rsidRPr="009B5876">
                                <w:rPr>
                                  <w:rStyle w:val="Strong"/>
                                </w:rPr>
                                <w:t>2017-0861 Joseph De Los Santos</w:t>
                              </w:r>
                            </w:p>
                          </w:sdtContent>
                        </w:sdt>
                        <w:sdt>
                          <w:sdtPr>
                            <w:rPr>
                              <w:rStyle w:val="Strong"/>
                            </w:rPr>
                            <w:alias w:val="Estudiante 2"/>
                            <w:tag w:val=""/>
                            <w:id w:val="519748302"/>
                            <w:placeholder>
                              <w:docPart w:val="8E0D603CADC54C059549BA59860D96AD"/>
                            </w:placeholder>
                            <w:dataBinding w:prefixMappings="xmlns:ns0='http://schemas.microsoft.com/office/2006/coverPageProps' " w:xpath="/ns0:CoverPageProperties[1]/ns0:CompanyPhone[1]" w:storeItemID="{55AF091B-3C7A-41E3-B477-F2FDAA23CFDA}"/>
                            <w:text/>
                          </w:sdtPr>
                          <w:sdtEndPr>
                            <w:rPr>
                              <w:rStyle w:val="Strong"/>
                            </w:rPr>
                          </w:sdtEndPr>
                          <w:sdtContent>
                            <w:p w:rsidR="008B7680" w:rsidRPr="00523D34" w:rsidRDefault="00432C70" w:rsidP="002945E9">
                              <w:pPr>
                                <w:jc w:val="center"/>
                                <w:rPr>
                                  <w:rStyle w:val="Strong"/>
                                </w:rPr>
                              </w:pPr>
                              <w:r w:rsidRPr="009B5876">
                                <w:rPr>
                                  <w:rStyle w:val="Strong"/>
                                </w:rPr>
                                <w:t>2017-0502 Ruben O. Diaz</w:t>
                              </w:r>
                            </w:p>
                          </w:sdtContent>
                        </w:sdt>
                        <w:sdt>
                          <w:sdtPr>
                            <w:rPr>
                              <w:rStyle w:val="Strong"/>
                            </w:rPr>
                            <w:alias w:val="Estudiante 3"/>
                            <w:tag w:val=""/>
                            <w:id w:val="1522898844"/>
                            <w:placeholder>
                              <w:docPart w:val="C2084E7BED844B7D9F77722DBF320A4D"/>
                            </w:placeholder>
                            <w:showingPlcHdr/>
                            <w:dataBinding w:prefixMappings="xmlns:ns0='http://schemas.microsoft.com/office/2006/coverPageProps' " w:xpath="/ns0:CoverPageProperties[1]/ns0:CompanyEmail[1]" w:storeItemID="{55AF091B-3C7A-41E3-B477-F2FDAA23CFDA}"/>
                            <w:text/>
                          </w:sdtPr>
                          <w:sdtEndPr>
                            <w:rPr>
                              <w:rStyle w:val="Strong"/>
                            </w:rPr>
                          </w:sdtEndPr>
                          <w:sdtContent>
                            <w:p w:rsidR="008B7680" w:rsidRDefault="00432C70" w:rsidP="002945E9">
                              <w:pPr>
                                <w:jc w:val="center"/>
                                <w:rPr>
                                  <w:rStyle w:val="Strong"/>
                                </w:rPr>
                              </w:pPr>
                              <w:r w:rsidRPr="007B296D">
                                <w:rPr>
                                  <w:rStyle w:val="PlaceholderText"/>
                                </w:rPr>
                                <w:t>[</w:t>
                              </w:r>
                              <w:r>
                                <w:rPr>
                                  <w:rStyle w:val="PlaceholderText"/>
                                </w:rPr>
                                <w:t>Matrícula y Nombre del Estudiante 3</w:t>
                              </w:r>
                              <w:r w:rsidRPr="007B296D">
                                <w:rPr>
                                  <w:rStyle w:val="PlaceholderText"/>
                                </w:rPr>
                                <w:t>]</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Tutor:</w:t>
                          </w:r>
                        </w:p>
                        <w:sdt>
                          <w:sdtPr>
                            <w:rPr>
                              <w:rStyle w:val="Strong"/>
                            </w:rPr>
                            <w:alias w:val="Tutor"/>
                            <w:tag w:val=""/>
                            <w:id w:val="-1656057983"/>
                            <w:placeholder>
                              <w:docPart w:val="EC43296CD7BB40C8BD76FB312A0DB58A"/>
                            </w:placeholder>
                            <w:dataBinding w:prefixMappings="xmlns:ns0='http://schemas.openxmlformats.org/officeDocument/2006/extended-properties' " w:xpath="/ns0:Properties[1]/ns0:Manager[1]" w:storeItemID="{6668398D-A668-4E3E-A5EB-62B293D839F1}"/>
                            <w:text/>
                          </w:sdtPr>
                          <w:sdtEndPr>
                            <w:rPr>
                              <w:rStyle w:val="Strong"/>
                            </w:rPr>
                          </w:sdtEndPr>
                          <w:sdtContent>
                            <w:p w:rsidR="008B7680" w:rsidRDefault="00F65A72" w:rsidP="002945E9">
                              <w:pPr>
                                <w:jc w:val="center"/>
                                <w:rPr>
                                  <w:rStyle w:val="Strong"/>
                                </w:rPr>
                              </w:pPr>
                              <w:r>
                                <w:rPr>
                                  <w:rStyle w:val="Strong"/>
                                </w:rPr>
                                <w:t>Prof. Miguel T. Moronta</w:t>
                              </w:r>
                            </w:p>
                          </w:sdtContent>
                        </w:sdt>
                        <w:p w:rsidR="008B7680" w:rsidRDefault="008B7680" w:rsidP="002945E9">
                          <w:pPr>
                            <w:jc w:val="center"/>
                            <w:rPr>
                              <w:rStyle w:val="Strong"/>
                            </w:rPr>
                          </w:pPr>
                        </w:p>
                        <w:p w:rsidR="008B7680" w:rsidRDefault="008B7680" w:rsidP="002945E9">
                          <w:pPr>
                            <w:jc w:val="center"/>
                            <w:rPr>
                              <w:rStyle w:val="Strong"/>
                            </w:rPr>
                          </w:pPr>
                          <w:r>
                            <w:rPr>
                              <w:rStyle w:val="Strong"/>
                            </w:rPr>
                            <w:t>Entregado en Fecha:</w:t>
                          </w:r>
                        </w:p>
                        <w:p w:rsidR="008B7680" w:rsidRPr="00523D34" w:rsidRDefault="00487577" w:rsidP="00523D34">
                          <w:pPr>
                            <w:pStyle w:val="NoSpacing"/>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6FC8AE37D34E4975BB2999367B9BABA9"/>
                              </w:placeholder>
                              <w:date>
                                <w:dateFormat w:val="dddd, dd' de 'MMMM' de 'yyyy"/>
                                <w:lid w:val="es-DO"/>
                                <w:storeMappedDataAs w:val="dateTime"/>
                                <w:calendar w:val="gregorian"/>
                              </w:date>
                            </w:sdtPr>
                            <w:sdtEndPr/>
                            <w:sdtContent>
                              <w:r w:rsidR="00432C70">
                                <w:rPr>
                                  <w:color w:val="595959" w:themeColor="text1" w:themeTint="A6"/>
                                  <w:sz w:val="18"/>
                                  <w:szCs w:val="18"/>
                                </w:rPr>
                                <w:t>lunes, 01 de abril de 2019</w:t>
                              </w:r>
                            </w:sdtContent>
                          </w:sdt>
                        </w:p>
                        <w:p w:rsidR="008B7680" w:rsidRPr="002945E9" w:rsidRDefault="008B7680" w:rsidP="002945E9">
                          <w:pPr>
                            <w:jc w:val="center"/>
                            <w:rPr>
                              <w:rStyle w:val="Strong"/>
                            </w:rPr>
                          </w:pPr>
                        </w:p>
                      </w:txbxContent>
                    </v:textbox>
                    <w10:wrap type="square" anchorx="margin"/>
                  </v:shape>
                </w:pict>
              </mc:Fallback>
            </mc:AlternateContent>
          </w:r>
          <w:r w:rsidR="00606FAE" w:rsidRPr="00606FAE">
            <w:rPr>
              <w:rStyle w:val="Strong"/>
              <w:noProof/>
              <w:lang w:eastAsia="es-DO"/>
            </w:rPr>
            <mc:AlternateContent>
              <mc:Choice Requires="wps">
                <w:drawing>
                  <wp:anchor distT="45720" distB="45720" distL="114300" distR="114300" simplePos="0" relativeHeight="251667456" behindDoc="0" locked="0" layoutInCell="1" allowOverlap="1" wp14:anchorId="380E43A6" wp14:editId="16460EF9">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0E43A6"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Strong"/>
                            </w:rPr>
                            <w:t>PONTIFICIA UNIVERSIDAD CATÓLICA MADRE Y MAESTRA – PUCMM</w:t>
                          </w:r>
                          <w:r>
                            <w:rPr>
                              <w:rStyle w:val="Strong"/>
                            </w:rPr>
                            <w:br/>
                          </w:r>
                          <w:r w:rsidRPr="00EB39C3">
                            <w:rPr>
                              <w:rStyle w:val="Strong"/>
                            </w:rPr>
                            <w:t>FACULTAD DE CIENCIAS DE LAS INGENIERÍAS</w:t>
                          </w:r>
                          <w:r>
                            <w:rPr>
                              <w:rStyle w:val="Strong"/>
                            </w:rPr>
                            <w:br/>
                          </w:r>
                          <w:r w:rsidRPr="00EB39C3">
                            <w:rPr>
                              <w:rStyle w:val="Strong"/>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18B92DDE" wp14:editId="13215519">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Strong"/>
              <w:caps/>
              <w:sz w:val="24"/>
              <w:szCs w:val="24"/>
            </w:rPr>
            <w:br w:type="page"/>
          </w:r>
        </w:p>
      </w:sdtContent>
    </w:sdt>
    <w:p w:rsidR="00EB39C3" w:rsidRDefault="00EB39C3" w:rsidP="00EB39C3">
      <w:pPr>
        <w:pStyle w:val="Header"/>
      </w:pPr>
      <w:r w:rsidRPr="00EB39C3">
        <w:lastRenderedPageBreak/>
        <w:tab/>
      </w:r>
    </w:p>
    <w:p w:rsidR="000970AE" w:rsidRDefault="001D46AC" w:rsidP="000F13B3">
      <w:pPr>
        <w:pStyle w:val="Heading1"/>
      </w:pPr>
      <w:bookmarkStart w:id="0" w:name="_Toc409432871"/>
      <w:r>
        <w:t>Resumen / Abstracto</w:t>
      </w:r>
      <w:r w:rsidR="000F13B3">
        <w:t xml:space="preserve"> del Problema</w:t>
      </w:r>
      <w:bookmarkEnd w:id="0"/>
    </w:p>
    <w:sdt>
      <w:sdtPr>
        <w:alias w:val="Definición del Problema"/>
        <w:tag w:val="Definición del Problema"/>
        <w:id w:val="-1245800500"/>
        <w:lock w:val="sdtLocked"/>
        <w:placeholder>
          <w:docPart w:val="3008E241AE824FC08CCE61F52A094135"/>
        </w:placeholder>
      </w:sdtPr>
      <w:sdtEndPr/>
      <w:sdtContent>
        <w:p w:rsidR="009F796B" w:rsidRDefault="009F796B" w:rsidP="009F796B">
          <w:r>
            <w:t>Se pide hacer un juego que contenga las siguientes especificaciones:</w:t>
          </w:r>
        </w:p>
        <w:p w:rsidR="009F796B" w:rsidRDefault="009F796B" w:rsidP="009F796B">
          <w:pPr>
            <w:pStyle w:val="ListParagraph"/>
            <w:numPr>
              <w:ilvl w:val="0"/>
              <w:numId w:val="5"/>
            </w:numPr>
          </w:pPr>
          <w:r>
            <w:t>Físicas hechas por el programador.</w:t>
          </w:r>
        </w:p>
        <w:p w:rsidR="009F796B" w:rsidRDefault="009F796B" w:rsidP="009F796B">
          <w:pPr>
            <w:pStyle w:val="ListParagraph"/>
            <w:numPr>
              <w:ilvl w:val="0"/>
              <w:numId w:val="5"/>
            </w:numPr>
          </w:pPr>
          <w:r>
            <w:t>Almacenamiento persistente.</w:t>
          </w:r>
        </w:p>
        <w:p w:rsidR="009F796B" w:rsidRDefault="009F796B" w:rsidP="009F796B">
          <w:pPr>
            <w:pStyle w:val="ListParagraph"/>
            <w:numPr>
              <w:ilvl w:val="0"/>
              <w:numId w:val="5"/>
            </w:numPr>
          </w:pPr>
          <w:r>
            <w:t>Animaciones.</w:t>
          </w:r>
        </w:p>
        <w:p w:rsidR="002F0059" w:rsidRDefault="002805E1" w:rsidP="009F796B">
          <w:r>
            <w:t xml:space="preserve">El juego que se </w:t>
          </w:r>
          <w:r w:rsidR="00B821F1">
            <w:t>eligio</w:t>
          </w:r>
          <w:r>
            <w:t xml:space="preserve"> es un juego llamado </w:t>
          </w:r>
          <w:r w:rsidR="002F0059">
            <w:t>“</w:t>
          </w:r>
          <w:proofErr w:type="spellStart"/>
          <w:r w:rsidR="002F0059">
            <w:t>Knife</w:t>
          </w:r>
          <w:proofErr w:type="spellEnd"/>
          <w:r w:rsidR="002F0059">
            <w:t xml:space="preserve"> Hit” el juego consiste en lanzar una cierta cantidad de cuchillos a un tronco, si se lanza un cuchillo y este golpea a otra que ya haya sido lanzado el jugador pierde, cuando los cuchillos se acaban y no se ha golpeado ningún cuchillo el jugador pasara a otro nivel. </w:t>
          </w:r>
        </w:p>
        <w:p w:rsidR="002F0059" w:rsidRDefault="002F0059" w:rsidP="009F796B">
          <w:r>
            <w:t>El juego que se diseñó tiene como nombre “</w:t>
          </w:r>
          <w:proofErr w:type="spellStart"/>
          <w:r>
            <w:t>Kunai</w:t>
          </w:r>
          <w:proofErr w:type="spellEnd"/>
          <w:r>
            <w:t xml:space="preserve"> Hits” la trama del juego es idéntica al de “</w:t>
          </w:r>
          <w:proofErr w:type="spellStart"/>
          <w:r>
            <w:t>Knife</w:t>
          </w:r>
          <w:proofErr w:type="spellEnd"/>
          <w:r>
            <w:t xml:space="preserve"> Hit” con ligeros cambios. En el juego “</w:t>
          </w:r>
          <w:proofErr w:type="spellStart"/>
          <w:r>
            <w:t>Kunai</w:t>
          </w:r>
          <w:proofErr w:type="spellEnd"/>
          <w:r>
            <w:t xml:space="preserve"> Hits” se tiene la posibilidad de elegir una dificultad (fácil, medio o difícil). Durante la partida aparecen “</w:t>
          </w:r>
          <w:proofErr w:type="spellStart"/>
          <w:r>
            <w:t>Power</w:t>
          </w:r>
          <w:proofErr w:type="spellEnd"/>
          <w:r>
            <w:t xml:space="preserve"> Ups” con forma de pájaros. En la dificultad fácil no se tiene </w:t>
          </w:r>
          <w:proofErr w:type="spellStart"/>
          <w:r>
            <w:t>power</w:t>
          </w:r>
          <w:proofErr w:type="spellEnd"/>
          <w:r>
            <w:t xml:space="preserve"> ups ni obstáculos. El </w:t>
          </w:r>
          <w:proofErr w:type="spellStart"/>
          <w:r>
            <w:t>power</w:t>
          </w:r>
          <w:proofErr w:type="spellEnd"/>
          <w:r>
            <w:t xml:space="preserve"> Up azul duplica la puntuación de los siguientes dos cuchillos y se pueden acumular. El anti </w:t>
          </w:r>
          <w:proofErr w:type="spellStart"/>
          <w:r>
            <w:t>Power</w:t>
          </w:r>
          <w:proofErr w:type="spellEnd"/>
          <w:r>
            <w:t xml:space="preserve"> Up de color rojo hace que el jugador automáticamente pierda la partida.</w:t>
          </w:r>
        </w:p>
        <w:bookmarkStart w:id="1" w:name="_GoBack" w:displacedByCustomXml="next"/>
        <w:bookmarkEnd w:id="1" w:displacedByCustomXml="next"/>
      </w:sdtContent>
    </w:sdt>
    <w:p w:rsidR="00B821F1" w:rsidRDefault="00B821F1" w:rsidP="009F796B"/>
    <w:p w:rsidR="009F796B" w:rsidRDefault="009F796B" w:rsidP="009F796B"/>
    <w:p w:rsidR="009F796B" w:rsidRDefault="009F796B" w:rsidP="009F796B"/>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OCHeading"/>
          </w:pPr>
          <w:r>
            <w:rPr>
              <w:lang w:val="es-ES"/>
            </w:rPr>
            <w:t>Tabla de contenido</w:t>
          </w:r>
        </w:p>
        <w:p w:rsidR="004A309A" w:rsidRDefault="00BA3C36">
          <w:pPr>
            <w:pStyle w:val="TO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yperlink"/>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9B5876">
              <w:rPr>
                <w:noProof/>
                <w:webHidden/>
              </w:rPr>
              <w:t>1</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yperlink"/>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yperlink"/>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yperlink"/>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yperlink"/>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yperlink"/>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yperlink"/>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yperlink"/>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4A309A" w:rsidRDefault="00FB5B13">
          <w:pPr>
            <w:pStyle w:val="TO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yperlink"/>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9B5876">
              <w:rPr>
                <w:noProof/>
                <w:webHidden/>
              </w:rPr>
              <w:t>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Heading1"/>
      </w:pPr>
      <w:bookmarkStart w:id="2" w:name="_Toc409432872"/>
      <w:r>
        <w:lastRenderedPageBreak/>
        <w:t>Análisis</w:t>
      </w:r>
      <w:bookmarkEnd w:id="2"/>
    </w:p>
    <w:sdt>
      <w:sdtPr>
        <w:alias w:val="Análisis"/>
        <w:tag w:val="Análisis"/>
        <w:id w:val="-1137634264"/>
        <w:placeholder>
          <w:docPart w:val="33F8A4C54516433CA53D46731F899D9A"/>
        </w:placeholder>
      </w:sdtPr>
      <w:sdtEndPr/>
      <w:sdtContent>
        <w:p w:rsidR="009B5876" w:rsidRPr="000A5A8A" w:rsidRDefault="009B5876" w:rsidP="009B5876">
          <w:r w:rsidRPr="000A5A8A">
            <w:t>Objetivos de la asignación:</w:t>
          </w:r>
        </w:p>
        <w:p w:rsidR="009B5876" w:rsidRPr="000A5A8A" w:rsidRDefault="009B5876" w:rsidP="009B5876">
          <w:pPr>
            <w:pStyle w:val="ListParagraph"/>
            <w:numPr>
              <w:ilvl w:val="0"/>
              <w:numId w:val="2"/>
            </w:numPr>
            <w:spacing w:after="160" w:line="259" w:lineRule="auto"/>
          </w:pPr>
          <w:r w:rsidRPr="000A5A8A">
            <w:t>Programar un videojuego sencillo.</w:t>
          </w:r>
        </w:p>
        <w:p w:rsidR="009B5876" w:rsidRPr="000A5A8A" w:rsidRDefault="009B5876" w:rsidP="009B5876">
          <w:pPr>
            <w:pStyle w:val="ListParagraph"/>
            <w:numPr>
              <w:ilvl w:val="0"/>
              <w:numId w:val="2"/>
            </w:numPr>
            <w:spacing w:after="160" w:line="259" w:lineRule="auto"/>
          </w:pPr>
          <w:r w:rsidRPr="000A5A8A">
            <w:t xml:space="preserve">Utilizar animaciones sencillas en el videojuego. </w:t>
          </w:r>
        </w:p>
        <w:p w:rsidR="009B5876" w:rsidRDefault="009B5876" w:rsidP="009B5876">
          <w:pPr>
            <w:pStyle w:val="ListParagraph"/>
            <w:numPr>
              <w:ilvl w:val="0"/>
              <w:numId w:val="2"/>
            </w:numPr>
            <w:spacing w:after="160" w:line="259" w:lineRule="auto"/>
          </w:pPr>
          <w:r>
            <w:t xml:space="preserve">Programar las físicas del juego. </w:t>
          </w:r>
        </w:p>
        <w:p w:rsidR="009B5876" w:rsidRDefault="009B5876" w:rsidP="009B5876">
          <w:pPr>
            <w:pStyle w:val="ListParagraph"/>
            <w:numPr>
              <w:ilvl w:val="0"/>
              <w:numId w:val="2"/>
            </w:numPr>
            <w:spacing w:after="160" w:line="259" w:lineRule="auto"/>
          </w:pPr>
          <w:r>
            <w:t>Programar detección de colisiones.</w:t>
          </w:r>
        </w:p>
        <w:p w:rsidR="009B5876" w:rsidRDefault="009B5876" w:rsidP="009B5876">
          <w:pPr>
            <w:pStyle w:val="ListParagraph"/>
            <w:numPr>
              <w:ilvl w:val="0"/>
              <w:numId w:val="2"/>
            </w:numPr>
            <w:spacing w:after="160" w:line="259" w:lineRule="auto"/>
          </w:pPr>
          <w:r>
            <w:t>Almacenamiento persistente</w:t>
          </w:r>
        </w:p>
        <w:p w:rsidR="009B5876" w:rsidRDefault="009B5876" w:rsidP="009B5876"/>
        <w:p w:rsidR="009B5876" w:rsidRDefault="009B5876" w:rsidP="009B5876">
          <w:r>
            <w:t>El videojuego “</w:t>
          </w:r>
          <w:proofErr w:type="spellStart"/>
          <w:r>
            <w:t>Knife</w:t>
          </w:r>
          <w:proofErr w:type="spellEnd"/>
          <w:r>
            <w:t xml:space="preserve"> Hit” es un juego sencillo con una jugabilidad sencilla y un ambiente un tanto “arcade”. El juego consiste en lanzar cuchillos a un pedazo redondo de madera, la cual será destruida después de ser impactada por todos los cuchillos.</w:t>
          </w:r>
        </w:p>
        <w:p w:rsidR="009B5876" w:rsidRDefault="009B5876" w:rsidP="009B5876"/>
        <w:p w:rsidR="009B5876" w:rsidRDefault="009B5876" w:rsidP="009B5876">
          <w:r>
            <w:t xml:space="preserve">El blanco va a estar rotando y moviéndose con obstáculos dependiendo de la dificultad elegida. El obstáculo que utilizamos son aves que si son impactadas por el cuchillo se pierde este obstáculo está disponible desde la dificultad media, para la dificultad difícil el objetivo se estará moviendo de lado a lado y las aves se generaran más seguido. </w:t>
          </w:r>
        </w:p>
        <w:p w:rsidR="009B5876" w:rsidRDefault="009B5876" w:rsidP="009B5876">
          <w:r>
            <w:t xml:space="preserve">El blanco retiene los cuchillos impactados y son destruidos con el mismo al impactar el ultimo cuchillo. Las fórmulas primordiales que se utilizan son las de movimiento rectilíneo uniforme, movimiento rectilíneo uniformemente variado, y rotación y traslación. </w:t>
          </w:r>
        </w:p>
        <w:p w:rsidR="009B5876" w:rsidRPr="000A5A8A" w:rsidRDefault="009B5876" w:rsidP="009B5876">
          <w:r>
            <w:t xml:space="preserve">Para el almacenamiento persistente se </w:t>
          </w:r>
          <w:proofErr w:type="gramStart"/>
          <w:r>
            <w:t>guardaran</w:t>
          </w:r>
          <w:proofErr w:type="gramEnd"/>
          <w:r>
            <w:t xml:space="preserve"> en un archivo XML las mejores puntuaciones con el nombre de su respectivo jugador, estarán ordenadas de mejor a </w:t>
          </w:r>
          <w:r w:rsidR="009F796B">
            <w:t>peor.</w:t>
          </w:r>
        </w:p>
        <w:p w:rsidR="00BA3C36" w:rsidRPr="001D46AC" w:rsidRDefault="00FB5B13" w:rsidP="009B5876">
          <w:pPr>
            <w:rPr>
              <w:color w:val="808080"/>
            </w:rPr>
          </w:pPr>
        </w:p>
      </w:sdtContent>
    </w:sdt>
    <w:p w:rsidR="00BA3C36" w:rsidRDefault="00BA3C36" w:rsidP="00BA3C36">
      <w:r>
        <w:br w:type="page"/>
      </w:r>
    </w:p>
    <w:p w:rsidR="00BA3C36" w:rsidRDefault="007A3798" w:rsidP="00EF48AA">
      <w:pPr>
        <w:pStyle w:val="Heading1"/>
      </w:pPr>
      <w:bookmarkStart w:id="3" w:name="_Toc409432873"/>
      <w:r>
        <w:lastRenderedPageBreak/>
        <w:t>Cuerpo del Informe</w:t>
      </w:r>
      <w:bookmarkEnd w:id="3"/>
    </w:p>
    <w:sdt>
      <w:sdtPr>
        <w:alias w:val="Diseño"/>
        <w:tag w:val="Diseño"/>
        <w:id w:val="-2123360990"/>
        <w:placeholder>
          <w:docPart w:val="FA7A0419AF284CBC9C2123B016217716"/>
        </w:placeholder>
        <w:showingPlcHdr/>
      </w:sdtPr>
      <w:sdtEndPr/>
      <w:sdtContent>
        <w:p w:rsidR="007A3798" w:rsidRPr="007A3798" w:rsidRDefault="007A3798" w:rsidP="007A3798">
          <w:pPr>
            <w:rPr>
              <w:rStyle w:val="PlaceholderText"/>
            </w:rPr>
          </w:pPr>
          <w:r w:rsidRPr="007A3798">
            <w:rPr>
              <w:rStyle w:val="PlaceholderText"/>
            </w:rPr>
            <w:t>El cuerpo del informe se estructura en dos capítulos:</w:t>
          </w:r>
        </w:p>
        <w:p w:rsidR="007A3798" w:rsidRPr="007A3798" w:rsidRDefault="007A3798" w:rsidP="007A3798">
          <w:pPr>
            <w:rPr>
              <w:rStyle w:val="PlaceholderText"/>
            </w:rPr>
          </w:pPr>
          <w:r w:rsidRPr="007A3798">
            <w:rPr>
              <w:rStyle w:val="PlaceholderText"/>
            </w:rPr>
            <w:t>-</w:t>
          </w:r>
          <w:r w:rsidRPr="007A3798">
            <w:rPr>
              <w:rStyle w:val="PlaceholderText"/>
            </w:rPr>
            <w:tab/>
            <w:t>Capítulo 1 – Descripción del Negocio</w:t>
          </w:r>
        </w:p>
        <w:p w:rsidR="007A3798" w:rsidRPr="007A3798" w:rsidRDefault="007A3798" w:rsidP="007A3798">
          <w:pPr>
            <w:rPr>
              <w:rStyle w:val="PlaceholderText"/>
            </w:rPr>
          </w:pPr>
          <w:r w:rsidRPr="007A3798">
            <w:rPr>
              <w:rStyle w:val="PlaceholderText"/>
            </w:rPr>
            <w:t>Aquí usted expondrá todo lo referente a la investigación realizada sobre el negocio. Deben incluirse las reglas de negocio que permitan validar la aplicación.</w:t>
          </w:r>
        </w:p>
        <w:p w:rsidR="007A3798" w:rsidRPr="007A3798" w:rsidRDefault="007A3798" w:rsidP="007A3798">
          <w:pPr>
            <w:rPr>
              <w:rStyle w:val="PlaceholderText"/>
            </w:rPr>
          </w:pPr>
          <w:r w:rsidRPr="007A3798">
            <w:rPr>
              <w:rStyle w:val="PlaceholderText"/>
            </w:rPr>
            <w:t>Ejemplos de algunas reglas de negocio:</w:t>
          </w:r>
        </w:p>
        <w:p w:rsidR="007A3798" w:rsidRPr="007A3798" w:rsidRDefault="007A3798" w:rsidP="007A3798">
          <w:pPr>
            <w:pStyle w:val="ListParagraph"/>
            <w:numPr>
              <w:ilvl w:val="0"/>
              <w:numId w:val="1"/>
            </w:numPr>
            <w:rPr>
              <w:rStyle w:val="PlaceholderText"/>
            </w:rPr>
          </w:pPr>
          <w:r w:rsidRPr="007A3798">
            <w:rPr>
              <w:rStyle w:val="PlaceholderText"/>
            </w:rPr>
            <w:t>Una asignatura tiene uno o varios profesores.</w:t>
          </w:r>
        </w:p>
        <w:p w:rsidR="007A3798" w:rsidRPr="007A3798" w:rsidRDefault="007A3798" w:rsidP="007A3798">
          <w:pPr>
            <w:pStyle w:val="ListParagraph"/>
            <w:numPr>
              <w:ilvl w:val="0"/>
              <w:numId w:val="1"/>
            </w:numPr>
            <w:rPr>
              <w:rStyle w:val="PlaceholderText"/>
            </w:rPr>
          </w:pPr>
          <w:r w:rsidRPr="007A3798">
            <w:rPr>
              <w:rStyle w:val="PlaceholderText"/>
            </w:rPr>
            <w:t>Todas las personas tienen un local asociado.</w:t>
          </w:r>
        </w:p>
        <w:p w:rsidR="007A3798" w:rsidRPr="007A3798" w:rsidRDefault="007A3798" w:rsidP="007A3798">
          <w:pPr>
            <w:rPr>
              <w:rStyle w:val="PlaceholderText"/>
            </w:rPr>
          </w:pPr>
          <w:r w:rsidRPr="007A3798">
            <w:rPr>
              <w:rStyle w:val="PlaceholderText"/>
            </w:rPr>
            <w:t>-</w:t>
          </w:r>
          <w:r w:rsidRPr="007A3798">
            <w:rPr>
              <w:rStyle w:val="PlaceholderText"/>
            </w:rPr>
            <w:tab/>
            <w:t>Capítulo 2 – Solución Propuesta</w:t>
          </w:r>
        </w:p>
        <w:p w:rsidR="007A3798" w:rsidRPr="007A3798" w:rsidRDefault="007A3798" w:rsidP="007A3798">
          <w:pPr>
            <w:rPr>
              <w:rStyle w:val="PlaceholderText"/>
            </w:rPr>
          </w:pPr>
          <w:r w:rsidRPr="007A3798">
            <w:rPr>
              <w:rStyle w:val="PlaceholderText"/>
            </w:rPr>
            <w:t>Este capítulo tiene la finalidad de describir la solución propuesta ante la problemática planteada. Incluir:</w:t>
          </w:r>
        </w:p>
        <w:p w:rsidR="007A3798" w:rsidRPr="007A3798" w:rsidRDefault="007A3798" w:rsidP="007A3798">
          <w:pPr>
            <w:pStyle w:val="ListParagraph"/>
            <w:numPr>
              <w:ilvl w:val="0"/>
              <w:numId w:val="1"/>
            </w:numPr>
            <w:rPr>
              <w:rStyle w:val="PlaceholderText"/>
            </w:rPr>
          </w:pPr>
          <w:r w:rsidRPr="007A3798">
            <w:rPr>
              <w:rStyle w:val="PlaceholderText"/>
            </w:rPr>
            <w:t>Diagramas de flujo, pseudo-códigos o diagramas de clases, casos de uso, actividades, de estado, de secuencia o cualquier otra herramienta que explique cuáles algoritmos, librerías, funciones o componentes se utilizaron para la resolución del problema.</w:t>
          </w:r>
        </w:p>
        <w:p w:rsidR="007A3798" w:rsidRPr="007A3798" w:rsidRDefault="007A3798" w:rsidP="007A3798">
          <w:pPr>
            <w:pStyle w:val="ListParagraph"/>
            <w:numPr>
              <w:ilvl w:val="0"/>
              <w:numId w:val="1"/>
            </w:numPr>
            <w:rPr>
              <w:rStyle w:val="PlaceholderText"/>
            </w:rPr>
          </w:pPr>
          <w:r w:rsidRPr="007A3798">
            <w:rPr>
              <w:rStyle w:val="PlaceholderText"/>
            </w:rPr>
            <w:t>Organización del proyecto en capas lógicas, indicando los paquetes o librerías implementados en cada capa (nombre y descripción del contenido).</w:t>
          </w:r>
        </w:p>
        <w:p w:rsidR="007A3798" w:rsidRPr="007A3798" w:rsidRDefault="007A3798" w:rsidP="007A3798">
          <w:pPr>
            <w:pStyle w:val="ListParagraph"/>
            <w:numPr>
              <w:ilvl w:val="0"/>
              <w:numId w:val="1"/>
            </w:numPr>
            <w:rPr>
              <w:rStyle w:val="PlaceholderText"/>
            </w:rPr>
          </w:pPr>
          <w:r w:rsidRPr="007A3798">
            <w:rPr>
              <w:rStyle w:val="PlaceholderText"/>
            </w:rPr>
            <w:t>Descripción de los patrones utilizados en la modelación. Si se han implementado algunos patrones de diseño en sus diagramas, utilice este espacio para citar acerca de los mismos sus nombres, descripción general y finalidad de su uso en esta solución.</w:t>
          </w:r>
        </w:p>
        <w:p w:rsidR="007A3798" w:rsidRPr="007A3798" w:rsidRDefault="007A3798" w:rsidP="007A3798">
          <w:pPr>
            <w:pStyle w:val="ListParagraph"/>
            <w:numPr>
              <w:ilvl w:val="0"/>
              <w:numId w:val="1"/>
            </w:numPr>
            <w:rPr>
              <w:rStyle w:val="PlaceholderText"/>
            </w:rPr>
          </w:pPr>
          <w:r w:rsidRPr="007A3798">
            <w:rPr>
              <w:rStyle w:val="PlaceholderText"/>
            </w:rPr>
            <w:t>Capturas de pantalla o ejemplos de uso. Muestre el proceso a seguir para los principales lugares en su proyecto, así como datos de prueba y flujos de trabajo. Puede auxiliarse de capturas de pantalla, ejemplos de salida o vídeos que ilustren su objetivo.</w:t>
          </w:r>
        </w:p>
        <w:p w:rsidR="007A3798" w:rsidRPr="007A3798" w:rsidRDefault="007A3798" w:rsidP="007A3798">
          <w:pPr>
            <w:rPr>
              <w:rStyle w:val="PlaceholderText"/>
            </w:rPr>
          </w:pPr>
          <w:r w:rsidRPr="007A3798">
            <w:rPr>
              <w:rStyle w:val="PlaceholderText"/>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D36857" w:rsidRDefault="007A3798" w:rsidP="007A3798">
          <w:r w:rsidRPr="007A3798">
            <w:rPr>
              <w:rStyle w:val="PlaceholderText"/>
            </w:rPr>
            <w:t>Es la sección más oportuna para hacer un comentario de por qué hizo algo de una manera específica. Si su código tiene muchas funciones, módulos o librerías, describa los más relevantes por separado.</w:t>
          </w:r>
          <w:r w:rsidR="00EF48AA">
            <w:rPr>
              <w:rStyle w:val="PlaceholderText"/>
            </w:rPr>
            <w:t>.</w:t>
          </w:r>
        </w:p>
      </w:sdtContent>
    </w:sdt>
    <w:p w:rsidR="00D36857" w:rsidRDefault="00D36857">
      <w:r>
        <w:br w:type="page"/>
      </w:r>
    </w:p>
    <w:p w:rsidR="00EF48AA" w:rsidRDefault="00D36857" w:rsidP="00D36857">
      <w:pPr>
        <w:pStyle w:val="Heading1"/>
      </w:pPr>
      <w:bookmarkStart w:id="4" w:name="_Toc409432874"/>
      <w:r>
        <w:lastRenderedPageBreak/>
        <w:t>Código Fuente</w:t>
      </w:r>
      <w:bookmarkEnd w:id="4"/>
    </w:p>
    <w:sdt>
      <w:sdtPr>
        <w:alias w:val="Código Fuente"/>
        <w:tag w:val="Código Fuente"/>
        <w:id w:val="1203750604"/>
        <w:placeholder>
          <w:docPart w:val="A983A537769E4DF9B63C1F18471E8B68"/>
        </w:placeholder>
        <w:showingPlcHdr/>
      </w:sdtPr>
      <w:sdtEndPr/>
      <w:sdtContent>
        <w:p w:rsidR="00D36857" w:rsidRDefault="007A3798" w:rsidP="00D36857">
          <w:r w:rsidRPr="007A3798">
            <w:rPr>
              <w:rStyle w:val="PlaceholderText"/>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sdtContent>
    </w:sdt>
    <w:p w:rsidR="00D36857" w:rsidRDefault="00D36857">
      <w:r>
        <w:br w:type="page"/>
      </w:r>
    </w:p>
    <w:p w:rsidR="00D36857" w:rsidRDefault="008213F4" w:rsidP="008213F4">
      <w:pPr>
        <w:pStyle w:val="Heading1"/>
      </w:pPr>
      <w:bookmarkStart w:id="5" w:name="_Toc409432875"/>
      <w:r>
        <w:lastRenderedPageBreak/>
        <w:t>Condiciones de Error</w:t>
      </w:r>
      <w:bookmarkEnd w:id="5"/>
    </w:p>
    <w:sdt>
      <w:sdtPr>
        <w:alias w:val="Condiciones de Error"/>
        <w:tag w:val="Condiciones de Error"/>
        <w:id w:val="-1674637988"/>
        <w:placeholder>
          <w:docPart w:val="C855BF347E5B499CAF482BABA94CCA87"/>
        </w:placeholder>
        <w:showingPlcHdr/>
      </w:sdtPr>
      <w:sdtEndPr/>
      <w:sdtContent>
        <w:p w:rsidR="007F0CC9" w:rsidRDefault="007F0CC9"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B24BE2" w:rsidRDefault="007F0CC9" w:rsidP="008213F4">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PlaceholderText"/>
            </w:rPr>
            <w:t>.</w:t>
          </w:r>
        </w:p>
      </w:sdtContent>
    </w:sdt>
    <w:p w:rsidR="00B24BE2" w:rsidRDefault="00B24BE2" w:rsidP="00B24BE2">
      <w:r>
        <w:br w:type="page"/>
      </w:r>
    </w:p>
    <w:p w:rsidR="008213F4" w:rsidRDefault="004A309A" w:rsidP="00B24BE2">
      <w:pPr>
        <w:pStyle w:val="Heading1"/>
      </w:pPr>
      <w:bookmarkStart w:id="6" w:name="_Toc409432876"/>
      <w:r>
        <w:lastRenderedPageBreak/>
        <w:t>Notas al Profesor</w:t>
      </w:r>
      <w:bookmarkEnd w:id="6"/>
    </w:p>
    <w:sdt>
      <w:sdtPr>
        <w:alias w:val="Notas al Profesor"/>
        <w:tag w:val="Notas al Profesor"/>
        <w:id w:val="1820616139"/>
        <w:placeholder>
          <w:docPart w:val="D3B1D49514334D7C8ECC809316697185"/>
        </w:placeholder>
        <w:showingPlcHdr/>
      </w:sdtPr>
      <w:sdtEndPr/>
      <w:sdtContent>
        <w:p w:rsidR="004A309A" w:rsidRDefault="004A309A" w:rsidP="004A309A">
          <w:pPr>
            <w:rPr>
              <w:rStyle w:val="PlaceholderText"/>
            </w:rPr>
          </w:pPr>
          <w:r w:rsidRPr="004A309A">
            <w:rPr>
              <w:rStyle w:val="PlaceholderText"/>
            </w:rPr>
            <w:t>En caso de que desee hacer un señalamiento al profesor acerca de su trabajo, incluirlo bajo este título al final. Puede incluir cualquier otro aspecto que el equipo consider</w:t>
          </w:r>
          <w:r>
            <w:rPr>
              <w:rStyle w:val="PlaceholderText"/>
            </w:rPr>
            <w:t>e necesario exponer o explicar.</w:t>
          </w:r>
        </w:p>
        <w:p w:rsidR="003720CD" w:rsidRDefault="004A309A" w:rsidP="004A309A">
          <w:r w:rsidRPr="004A309A">
            <w:rPr>
              <w:rStyle w:val="PlaceholderText"/>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sidR="00B24BE2">
            <w:rPr>
              <w:rStyle w:val="PlaceholderText"/>
            </w:rPr>
            <w:t>.</w:t>
          </w:r>
        </w:p>
      </w:sdtContent>
    </w:sdt>
    <w:p w:rsidR="003720CD" w:rsidRDefault="003720CD" w:rsidP="003720CD">
      <w:r>
        <w:br w:type="page"/>
      </w:r>
    </w:p>
    <w:p w:rsidR="00B24BE2" w:rsidRDefault="004A309A" w:rsidP="003720CD">
      <w:pPr>
        <w:pStyle w:val="Heading1"/>
      </w:pPr>
      <w:bookmarkStart w:id="7" w:name="_Toc409432877"/>
      <w:r>
        <w:lastRenderedPageBreak/>
        <w:t>Conclusiones</w:t>
      </w:r>
      <w:bookmarkEnd w:id="7"/>
    </w:p>
    <w:sdt>
      <w:sdtPr>
        <w:alias w:val="Conclusiones"/>
        <w:tag w:val="Conclusiones"/>
        <w:id w:val="-1821264740"/>
        <w:placeholder>
          <w:docPart w:val="8E09F08CA0A64BBF8734E3D673F4BB2E"/>
        </w:placeholder>
        <w:showingPlcHdr/>
      </w:sdtPr>
      <w:sdtEndPr/>
      <w:sdtContent>
        <w:p w:rsidR="004A309A" w:rsidRPr="004A309A" w:rsidRDefault="004A309A" w:rsidP="004A309A">
          <w:pPr>
            <w:rPr>
              <w:rStyle w:val="PlaceholderText"/>
            </w:rPr>
          </w:pPr>
          <w:r w:rsidRPr="004A309A">
            <w:rPr>
              <w:rStyle w:val="PlaceholderText"/>
            </w:rPr>
            <w:t>Aquí se abordan las conclusiones del trabajo realizado, no de la asignatura, ni sobre los beneficios que le reporta a un estudiante la realización de este proyecto de curso. Deben redactarse teniendo en cuenta:</w:t>
          </w:r>
        </w:p>
        <w:p w:rsidR="004A309A" w:rsidRDefault="004A309A" w:rsidP="004A309A">
          <w:pPr>
            <w:pStyle w:val="ListParagraph"/>
            <w:numPr>
              <w:ilvl w:val="0"/>
              <w:numId w:val="1"/>
            </w:numPr>
            <w:rPr>
              <w:rStyle w:val="PlaceholderText"/>
            </w:rPr>
          </w:pPr>
          <w:r w:rsidRPr="004A309A">
            <w:rPr>
              <w:rStyle w:val="PlaceholderText"/>
            </w:rPr>
            <w:t>Estado de cumplimiento de los objetivos planteados en la introducción.</w:t>
          </w:r>
        </w:p>
        <w:p w:rsidR="004A309A" w:rsidRDefault="004A309A" w:rsidP="004A309A">
          <w:pPr>
            <w:pStyle w:val="ListParagraph"/>
            <w:numPr>
              <w:ilvl w:val="0"/>
              <w:numId w:val="1"/>
            </w:numPr>
          </w:pPr>
          <w:r w:rsidRPr="004A309A">
            <w:rPr>
              <w:rStyle w:val="PlaceholderText"/>
            </w:rPr>
            <w:t>Observaciones, mediciones, estilos, etc., puestos en práctica durante la ejecución del proyecto. Por ejemplo: conclusiones, que consideren de interés a partir de sus propias experiencias, respecto a la organización del trabajo en equipo.</w:t>
          </w:r>
        </w:p>
      </w:sdtContent>
    </w:sdt>
    <w:p w:rsidR="004A309A" w:rsidRDefault="004A309A">
      <w:r>
        <w:br w:type="page"/>
      </w:r>
    </w:p>
    <w:p w:rsidR="004A309A" w:rsidRDefault="004A309A" w:rsidP="004A309A">
      <w:pPr>
        <w:pStyle w:val="Heading1"/>
      </w:pPr>
      <w:bookmarkStart w:id="8" w:name="_Toc409432878"/>
      <w:r>
        <w:lastRenderedPageBreak/>
        <w:t>Recomendaciones</w:t>
      </w:r>
      <w:bookmarkEnd w:id="8"/>
    </w:p>
    <w:sdt>
      <w:sdtPr>
        <w:alias w:val="Recomendaciones"/>
        <w:tag w:val="Recomendaciones"/>
        <w:id w:val="117728362"/>
        <w:placeholder>
          <w:docPart w:val="0B0C7A5ED59E4FA9853A05D0CEA2E403"/>
        </w:placeholder>
        <w:showingPlcHdr/>
      </w:sdtPr>
      <w:sdtEndPr/>
      <w:sdtContent>
        <w:p w:rsidR="004A309A" w:rsidRDefault="004A309A" w:rsidP="004A309A">
          <w:r w:rsidRPr="004A309A">
            <w:rPr>
              <w:rStyle w:val="PlaceholderText"/>
            </w:rPr>
            <w:t>Se redactan teniendo en cuenta aspectos que quedaron pendientes, mejoras que en el futuro se pueden realizar a la aplicación, posibilidades de implantación, entre otros.</w:t>
          </w:r>
        </w:p>
      </w:sdtContent>
    </w:sdt>
    <w:p w:rsidR="004A309A" w:rsidRDefault="004A309A">
      <w:r>
        <w:br w:type="page"/>
      </w:r>
    </w:p>
    <w:p w:rsidR="004A309A" w:rsidRDefault="004A309A" w:rsidP="004A309A">
      <w:pPr>
        <w:pStyle w:val="Heading1"/>
      </w:pPr>
      <w:bookmarkStart w:id="9" w:name="_Toc409432879"/>
      <w:r>
        <w:lastRenderedPageBreak/>
        <w:t>Referencias Bibliográficas</w:t>
      </w:r>
      <w:bookmarkEnd w:id="9"/>
    </w:p>
    <w:sdt>
      <w:sdtPr>
        <w:alias w:val="Reerencias Bibliográficas"/>
        <w:tag w:val="Reerencias Bibliográficas"/>
        <w:id w:val="-383713063"/>
        <w:placeholder>
          <w:docPart w:val="4C600FE3303D4D898690D7497D88EB5A"/>
        </w:placeholder>
        <w:showingPlcHdr/>
      </w:sdtPr>
      <w:sdtEndPr/>
      <w:sdtContent>
        <w:p w:rsidR="004A309A" w:rsidRPr="004A309A" w:rsidRDefault="004A309A" w:rsidP="004A309A">
          <w:pPr>
            <w:rPr>
              <w:color w:val="808080"/>
            </w:rPr>
          </w:pPr>
          <w:r>
            <w:rPr>
              <w:rStyle w:val="PlaceholderText"/>
            </w:rPr>
            <w:t>Especifique las referencias bibliográficas utilizadas durante la elaboración del proyecto</w:t>
          </w:r>
          <w:r w:rsidRPr="004A309A">
            <w:rPr>
              <w:rStyle w:val="PlaceholderText"/>
            </w:rPr>
            <w:t>.</w:t>
          </w:r>
        </w:p>
      </w:sdtContent>
    </w:sdt>
    <w:p w:rsidR="003720CD" w:rsidRPr="004A309A" w:rsidRDefault="003720CD" w:rsidP="004A309A">
      <w:pPr>
        <w:rPr>
          <w:color w:val="808080"/>
        </w:rPr>
      </w:pPr>
    </w:p>
    <w:sectPr w:rsidR="003720CD" w:rsidRPr="004A309A" w:rsidSect="00D36857">
      <w:headerReference w:type="default" r:id="rId13"/>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B13" w:rsidRDefault="00FB5B13" w:rsidP="00870540">
      <w:pPr>
        <w:spacing w:after="0" w:line="240" w:lineRule="auto"/>
      </w:pPr>
      <w:r>
        <w:separator/>
      </w:r>
    </w:p>
  </w:endnote>
  <w:endnote w:type="continuationSeparator" w:id="0">
    <w:p w:rsidR="00FB5B13" w:rsidRDefault="00FB5B13"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B13" w:rsidRDefault="00FB5B13" w:rsidP="00870540">
      <w:pPr>
        <w:spacing w:after="0" w:line="240" w:lineRule="auto"/>
      </w:pPr>
      <w:r>
        <w:separator/>
      </w:r>
    </w:p>
  </w:footnote>
  <w:footnote w:type="continuationSeparator" w:id="0">
    <w:p w:rsidR="00FB5B13" w:rsidRDefault="00FB5B13" w:rsidP="0087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680" w:rsidRDefault="008B7680" w:rsidP="007F7126">
    <w:pPr>
      <w:pStyle w:val="Header"/>
      <w:tabs>
        <w:tab w:val="left" w:pos="567"/>
      </w:tabs>
      <w:rPr>
        <w:rStyle w:val="Strong"/>
      </w:rPr>
    </w:pPr>
    <w:r>
      <w:rPr>
        <w:noProof/>
        <w:lang w:eastAsia="es-DO"/>
      </w:rPr>
      <w:drawing>
        <wp:anchor distT="0" distB="0" distL="114300" distR="114300" simplePos="0" relativeHeight="251657216" behindDoc="0" locked="0" layoutInCell="1" allowOverlap="1" wp14:anchorId="17D5D463" wp14:editId="014198E9">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br/>
    </w:r>
    <w:r>
      <w:rPr>
        <w:rStyle w:val="Strong"/>
      </w:rPr>
      <w:tab/>
      <w:t>FACULTAD DE CIENCIAS DE LAS INGENIERÍAS</w:t>
    </w:r>
  </w:p>
  <w:p w:rsidR="008B7680" w:rsidRDefault="008B7680" w:rsidP="007F7126">
    <w:pPr>
      <w:pStyle w:val="Header"/>
      <w:tabs>
        <w:tab w:val="left" w:pos="567"/>
      </w:tabs>
      <w:rPr>
        <w:rStyle w:val="Strong"/>
      </w:rPr>
    </w:pPr>
    <w:r>
      <w:rPr>
        <w:rStyle w:val="Strong"/>
      </w:rPr>
      <w:tab/>
      <w:t>Departamento de Ingeniería en Sistemas y Computación – ISC</w:t>
    </w:r>
  </w:p>
  <w:p w:rsidR="008B7680" w:rsidRPr="007F7126" w:rsidRDefault="008B7680"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4C93C5EF" wp14:editId="5C1D50DE">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5DB9FB9"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Strong"/>
      </w:rPr>
      <w:tab/>
      <w:t xml:space="preserve">Asignatura: </w:t>
    </w:r>
    <w:sdt>
      <w:sdtPr>
        <w:rPr>
          <w:rStyle w:val="Strong"/>
        </w:rPr>
        <w:alias w:val="Subject"/>
        <w:tag w:val=""/>
        <w:id w:val="1643775113"/>
        <w:placeholder>
          <w:docPart w:val="6FC8AE37D34E4975BB2999367B9BABA9"/>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432C70">
          <w:rPr>
            <w:rStyle w:val="Strong"/>
          </w:rPr>
          <w:t xml:space="preserve">ISC-210-T-001 </w:t>
        </w:r>
        <w:proofErr w:type="spellStart"/>
        <w:r w:rsidR="00432C70">
          <w:rPr>
            <w:rStyle w:val="Strong"/>
          </w:rPr>
          <w:t>Prog</w:t>
        </w:r>
        <w:proofErr w:type="spellEnd"/>
        <w:r w:rsidR="00432C70">
          <w:rPr>
            <w:rStyle w:val="Strong"/>
          </w:rPr>
          <w:t>. Aplicada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680" w:rsidRDefault="008B7680" w:rsidP="007F7126">
    <w:pPr>
      <w:pStyle w:val="Header"/>
      <w:tabs>
        <w:tab w:val="left" w:pos="567"/>
      </w:tabs>
      <w:rPr>
        <w:rStyle w:val="Strong"/>
      </w:rPr>
    </w:pPr>
    <w:r>
      <w:rPr>
        <w:rStyle w:val="Strong"/>
      </w:rPr>
      <w:t xml:space="preserve">Asignatura: </w:t>
    </w:r>
    <w:sdt>
      <w:sdtPr>
        <w:rPr>
          <w:rStyle w:val="Strong"/>
        </w:rPr>
        <w:alias w:val="Subject"/>
        <w:tag w:val=""/>
        <w:id w:val="-2022385693"/>
        <w:placeholder>
          <w:docPart w:val="B72026F3B8BF47408B07B4F64D281E47"/>
        </w:placeholder>
        <w:dataBinding w:prefixMappings="xmlns:ns0='http://purl.org/dc/elements/1.1/' xmlns:ns1='http://schemas.openxmlformats.org/package/2006/metadata/core-properties' " w:xpath="/ns1:coreProperties[1]/ns0:subject[1]" w:storeItemID="{6C3C8BC8-F283-45AE-878A-BAB7291924A1}"/>
        <w:text/>
      </w:sdtPr>
      <w:sdtEndPr>
        <w:rPr>
          <w:rStyle w:val="Strong"/>
        </w:rPr>
      </w:sdtEndPr>
      <w:sdtContent>
        <w:r w:rsidR="00432C70">
          <w:rPr>
            <w:rStyle w:val="Strong"/>
          </w:rPr>
          <w:t xml:space="preserve">ISC-210-T-001 </w:t>
        </w:r>
        <w:proofErr w:type="spellStart"/>
        <w:r w:rsidR="00432C70">
          <w:rPr>
            <w:rStyle w:val="Strong"/>
          </w:rPr>
          <w:t>Prog</w:t>
        </w:r>
        <w:proofErr w:type="spellEnd"/>
        <w:r w:rsidR="00432C70">
          <w:rPr>
            <w:rStyle w:val="Strong"/>
          </w:rPr>
          <w:t>. Aplicada</w:t>
        </w:r>
      </w:sdtContent>
    </w:sdt>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2C6025">
      <w:rPr>
        <w:rStyle w:val="Strong"/>
        <w:noProof/>
      </w:rPr>
      <w:t>8</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2F0059">
      <w:rPr>
        <w:rStyle w:val="Strong"/>
        <w:noProof/>
      </w:rPr>
      <w:t>8</w:t>
    </w:r>
    <w:r>
      <w:rPr>
        <w:rStyle w:val="Strong"/>
      </w:rPr>
      <w:fldChar w:fldCharType="end"/>
    </w:r>
  </w:p>
  <w:p w:rsidR="008B7680" w:rsidRPr="007F7126" w:rsidRDefault="008B7680" w:rsidP="007F7126">
    <w:pPr>
      <w:pStyle w:val="Header"/>
      <w:tabs>
        <w:tab w:val="left" w:pos="567"/>
      </w:tabs>
      <w:rPr>
        <w:rStyle w:val="Strong"/>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6BB4414B" wp14:editId="7D39C29E">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127783B"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Strong"/>
      </w:rPr>
      <w:t xml:space="preserve">Nombre de la Asignación: </w:t>
    </w:r>
    <w:sdt>
      <w:sdtPr>
        <w:rPr>
          <w:rStyle w:val="Strong"/>
        </w:rPr>
        <w:alias w:val="Título del Trabajo"/>
        <w:tag w:val=""/>
        <w:id w:val="1105459799"/>
        <w:placeholder>
          <w:docPart w:val="0585F3133B4E4FCD9B6A2F4631621DDD"/>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roofErr w:type="spellStart"/>
        <w:r w:rsidR="00432C70">
          <w:rPr>
            <w:rStyle w:val="Strong"/>
          </w:rPr>
          <w:t>Kunai</w:t>
        </w:r>
        <w:proofErr w:type="spellEnd"/>
        <w:r w:rsidR="00432C70">
          <w:rPr>
            <w:rStyle w:val="Strong"/>
          </w:rPr>
          <w:t xml:space="preserve"> Hit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3EBC"/>
    <w:multiLevelType w:val="hybridMultilevel"/>
    <w:tmpl w:val="CDB0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03010AF"/>
    <w:multiLevelType w:val="hybridMultilevel"/>
    <w:tmpl w:val="B66E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CA0AF7"/>
    <w:multiLevelType w:val="hybridMultilevel"/>
    <w:tmpl w:val="7554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5158F"/>
    <w:multiLevelType w:val="hybridMultilevel"/>
    <w:tmpl w:val="C228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76"/>
    <w:rsid w:val="000970AE"/>
    <w:rsid w:val="000F13B3"/>
    <w:rsid w:val="001D46AC"/>
    <w:rsid w:val="001D735B"/>
    <w:rsid w:val="002805E1"/>
    <w:rsid w:val="002945E9"/>
    <w:rsid w:val="002C6025"/>
    <w:rsid w:val="002F0059"/>
    <w:rsid w:val="003720CD"/>
    <w:rsid w:val="00432C70"/>
    <w:rsid w:val="00487577"/>
    <w:rsid w:val="004A309A"/>
    <w:rsid w:val="004A7C81"/>
    <w:rsid w:val="00523D34"/>
    <w:rsid w:val="005B7324"/>
    <w:rsid w:val="00606FAE"/>
    <w:rsid w:val="006F60AE"/>
    <w:rsid w:val="007A3798"/>
    <w:rsid w:val="007F0CC9"/>
    <w:rsid w:val="007F7126"/>
    <w:rsid w:val="008213F4"/>
    <w:rsid w:val="00844AF8"/>
    <w:rsid w:val="00870540"/>
    <w:rsid w:val="008B0E17"/>
    <w:rsid w:val="008B7680"/>
    <w:rsid w:val="009205B1"/>
    <w:rsid w:val="009B5876"/>
    <w:rsid w:val="009F6797"/>
    <w:rsid w:val="009F796B"/>
    <w:rsid w:val="00B24BE2"/>
    <w:rsid w:val="00B821F1"/>
    <w:rsid w:val="00BA3C36"/>
    <w:rsid w:val="00C1522A"/>
    <w:rsid w:val="00C84D4C"/>
    <w:rsid w:val="00D36857"/>
    <w:rsid w:val="00DD3296"/>
    <w:rsid w:val="00E35A7F"/>
    <w:rsid w:val="00EB39C3"/>
    <w:rsid w:val="00EF48AA"/>
    <w:rsid w:val="00F65A72"/>
    <w:rsid w:val="00FB5B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5BAA7"/>
  <w15:docId w15:val="{2C56C285-F4EB-48C0-B99D-8AA3DCA9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en\Desktop\Coding\Unity%20Games\Tarea3-Moronta\Tarea3Moronta\Plantilla%20de%20Trabajo%20de%20Programaci&#243;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08E241AE824FC08CCE61F52A094135"/>
        <w:category>
          <w:name w:val="General"/>
          <w:gallery w:val="placeholder"/>
        </w:category>
        <w:types>
          <w:type w:val="bbPlcHdr"/>
        </w:types>
        <w:behaviors>
          <w:behavior w:val="content"/>
        </w:behaviors>
        <w:guid w:val="{7E8836F1-FA08-461E-A619-F4881C930D7E}"/>
      </w:docPartPr>
      <w:docPartBody>
        <w:p w:rsidR="00C76120" w:rsidRDefault="00C72DD7" w:rsidP="000F13B3">
          <w:pPr>
            <w:rPr>
              <w:rStyle w:val="PlaceholderText"/>
            </w:rPr>
          </w:pPr>
          <w:r w:rsidRPr="0093150A">
            <w:rPr>
              <w:rStyle w:val="PlaceholderText"/>
            </w:rPr>
            <w:t>Haga clic aquí para escribir</w:t>
          </w:r>
          <w:r>
            <w:rPr>
              <w:rStyle w:val="PlaceholderText"/>
            </w:rPr>
            <w:t xml:space="preserve"> en no más de 200 palabras</w:t>
          </w:r>
          <w:r w:rsidRPr="0093150A">
            <w:rPr>
              <w:rStyle w:val="PlaceholderText"/>
            </w:rPr>
            <w:t xml:space="preserve"> </w:t>
          </w:r>
          <w:r>
            <w:rPr>
              <w:rStyle w:val="PlaceholderText"/>
            </w:rPr>
            <w:t>una resumida definición del problema como haya sido planteado en el curso, es decir, qué debe hacer o qué el programa hace. No se debe exponer aquí nada al respecto de cómo se hace, sino qué se hace.</w:t>
          </w:r>
        </w:p>
        <w:p w:rsidR="002760D4" w:rsidRDefault="00C72DD7">
          <w:pPr>
            <w:pStyle w:val="3008E241AE824FC08CCE61F52A094135"/>
          </w:pPr>
          <w:r>
            <w:rPr>
              <w:rStyle w:val="PlaceholderText"/>
            </w:rPr>
            <w:t>Este abstracto deberá ser redactado tanto en español como en inglés</w:t>
          </w:r>
          <w:r w:rsidRPr="0093150A">
            <w:rPr>
              <w:rStyle w:val="PlaceholderText"/>
            </w:rPr>
            <w:t>.</w:t>
          </w:r>
        </w:p>
      </w:docPartBody>
    </w:docPart>
    <w:docPart>
      <w:docPartPr>
        <w:name w:val="33F8A4C54516433CA53D46731F899D9A"/>
        <w:category>
          <w:name w:val="General"/>
          <w:gallery w:val="placeholder"/>
        </w:category>
        <w:types>
          <w:type w:val="bbPlcHdr"/>
        </w:types>
        <w:behaviors>
          <w:behavior w:val="content"/>
        </w:behaviors>
        <w:guid w:val="{54727F1E-2914-4D24-BB62-1CCE46293529}"/>
      </w:docPartPr>
      <w:docPartBody>
        <w:p w:rsidR="00C76120" w:rsidRPr="001D46AC" w:rsidRDefault="00C72DD7" w:rsidP="001D46AC">
          <w:pPr>
            <w:rPr>
              <w:rStyle w:val="PlaceholderText"/>
            </w:rPr>
          </w:pPr>
          <w:r w:rsidRPr="001D46AC">
            <w:rPr>
              <w:rStyle w:val="PlaceholderText"/>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C76120" w:rsidRPr="001D46AC" w:rsidRDefault="00C72DD7" w:rsidP="001D46AC">
          <w:pPr>
            <w:rPr>
              <w:rStyle w:val="PlaceholderText"/>
            </w:rPr>
          </w:pPr>
          <w:r w:rsidRPr="001D46AC">
            <w:rPr>
              <w:rStyle w:val="PlaceholderText"/>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C76120" w:rsidRPr="001D46AC" w:rsidRDefault="00C72DD7" w:rsidP="001D46AC">
          <w:pPr>
            <w:rPr>
              <w:rStyle w:val="PlaceholderText"/>
            </w:rPr>
          </w:pPr>
          <w:r w:rsidRPr="001D46AC">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2760D4" w:rsidRDefault="00C72DD7">
          <w:pPr>
            <w:pStyle w:val="33F8A4C54516433CA53D46731F899D9A"/>
          </w:pPr>
          <w:r w:rsidRPr="001D46AC">
            <w:rPr>
              <w:rStyle w:val="PlaceholderText"/>
            </w:rPr>
            <w:t xml:space="preserve">Limítese a explicar los distintos componentes del problema y de </w:t>
          </w:r>
          <w:r>
            <w:rPr>
              <w:rStyle w:val="PlaceholderText"/>
            </w:rPr>
            <w:t>cuáles formas</w:t>
          </w:r>
          <w:r w:rsidRPr="001D46AC">
            <w:rPr>
              <w:rStyle w:val="PlaceholderText"/>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PlaceholderText"/>
            </w:rPr>
            <w:t>ra esto está la próxima sección.</w:t>
          </w:r>
        </w:p>
      </w:docPartBody>
    </w:docPart>
    <w:docPart>
      <w:docPartPr>
        <w:name w:val="FA7A0419AF284CBC9C2123B016217716"/>
        <w:category>
          <w:name w:val="General"/>
          <w:gallery w:val="placeholder"/>
        </w:category>
        <w:types>
          <w:type w:val="bbPlcHdr"/>
        </w:types>
        <w:behaviors>
          <w:behavior w:val="content"/>
        </w:behaviors>
        <w:guid w:val="{6D099428-3D02-4198-B496-F5BD51D55457}"/>
      </w:docPartPr>
      <w:docPartBody>
        <w:p w:rsidR="00C76120" w:rsidRPr="007A3798" w:rsidRDefault="00C72DD7" w:rsidP="007A3798">
          <w:pPr>
            <w:rPr>
              <w:rStyle w:val="PlaceholderText"/>
            </w:rPr>
          </w:pPr>
          <w:r w:rsidRPr="007A3798">
            <w:rPr>
              <w:rStyle w:val="PlaceholderText"/>
            </w:rPr>
            <w:t>El cuerpo del informe se estructura en dos capítulos:</w:t>
          </w:r>
        </w:p>
        <w:p w:rsidR="00C76120" w:rsidRPr="007A3798" w:rsidRDefault="00C72DD7" w:rsidP="007A3798">
          <w:pPr>
            <w:rPr>
              <w:rStyle w:val="PlaceholderText"/>
            </w:rPr>
          </w:pPr>
          <w:r w:rsidRPr="007A3798">
            <w:rPr>
              <w:rStyle w:val="PlaceholderText"/>
            </w:rPr>
            <w:t>-</w:t>
          </w:r>
          <w:r w:rsidRPr="007A3798">
            <w:rPr>
              <w:rStyle w:val="PlaceholderText"/>
            </w:rPr>
            <w:tab/>
            <w:t>Capítulo 1 – Descripción del Negocio</w:t>
          </w:r>
        </w:p>
        <w:p w:rsidR="00C76120" w:rsidRPr="007A3798" w:rsidRDefault="00C72DD7" w:rsidP="007A3798">
          <w:pPr>
            <w:rPr>
              <w:rStyle w:val="PlaceholderText"/>
            </w:rPr>
          </w:pPr>
          <w:r w:rsidRPr="007A3798">
            <w:rPr>
              <w:rStyle w:val="PlaceholderText"/>
            </w:rPr>
            <w:t>Aquí usted expondrá todo lo referente a la investigación realizada sobre el negocio. Deben incluirse las reglas de negocio que permitan validar la aplicación.</w:t>
          </w:r>
        </w:p>
        <w:p w:rsidR="00C76120" w:rsidRPr="007A3798" w:rsidRDefault="00C72DD7" w:rsidP="007A3798">
          <w:pPr>
            <w:rPr>
              <w:rStyle w:val="PlaceholderText"/>
            </w:rPr>
          </w:pPr>
          <w:r w:rsidRPr="007A3798">
            <w:rPr>
              <w:rStyle w:val="PlaceholderText"/>
            </w:rPr>
            <w:t>Ejemplos de algunas reglas de negocio:</w:t>
          </w:r>
        </w:p>
        <w:p w:rsidR="00C76120" w:rsidRPr="007A3798" w:rsidRDefault="00C72DD7" w:rsidP="007A3798">
          <w:pPr>
            <w:pStyle w:val="ListParagraph"/>
            <w:numPr>
              <w:ilvl w:val="0"/>
              <w:numId w:val="1"/>
            </w:numPr>
            <w:rPr>
              <w:rStyle w:val="PlaceholderText"/>
            </w:rPr>
          </w:pPr>
          <w:r w:rsidRPr="007A3798">
            <w:rPr>
              <w:rStyle w:val="PlaceholderText"/>
            </w:rPr>
            <w:t>Una asignatura tiene uno o varios profesores.</w:t>
          </w:r>
        </w:p>
        <w:p w:rsidR="00C76120" w:rsidRPr="007A3798" w:rsidRDefault="00C72DD7" w:rsidP="007A3798">
          <w:pPr>
            <w:pStyle w:val="ListParagraph"/>
            <w:numPr>
              <w:ilvl w:val="0"/>
              <w:numId w:val="1"/>
            </w:numPr>
            <w:rPr>
              <w:rStyle w:val="PlaceholderText"/>
            </w:rPr>
          </w:pPr>
          <w:r w:rsidRPr="007A3798">
            <w:rPr>
              <w:rStyle w:val="PlaceholderText"/>
            </w:rPr>
            <w:t>Todas las personas tienen un local asociado.</w:t>
          </w:r>
        </w:p>
        <w:p w:rsidR="00C76120" w:rsidRPr="007A3798" w:rsidRDefault="00C72DD7" w:rsidP="007A3798">
          <w:pPr>
            <w:rPr>
              <w:rStyle w:val="PlaceholderText"/>
            </w:rPr>
          </w:pPr>
          <w:r w:rsidRPr="007A3798">
            <w:rPr>
              <w:rStyle w:val="PlaceholderText"/>
            </w:rPr>
            <w:t>-</w:t>
          </w:r>
          <w:r w:rsidRPr="007A3798">
            <w:rPr>
              <w:rStyle w:val="PlaceholderText"/>
            </w:rPr>
            <w:tab/>
            <w:t>Capítulo 2 – Solución Propuesta</w:t>
          </w:r>
        </w:p>
        <w:p w:rsidR="00C76120" w:rsidRPr="007A3798" w:rsidRDefault="00C72DD7" w:rsidP="007A3798">
          <w:pPr>
            <w:rPr>
              <w:rStyle w:val="PlaceholderText"/>
            </w:rPr>
          </w:pPr>
          <w:r w:rsidRPr="007A3798">
            <w:rPr>
              <w:rStyle w:val="PlaceholderText"/>
            </w:rPr>
            <w:t>Este capítulo tiene la finalidad de describir la solución propuesta ante la problemática planteada. Incluir:</w:t>
          </w:r>
        </w:p>
        <w:p w:rsidR="00C76120" w:rsidRPr="007A3798" w:rsidRDefault="00C72DD7" w:rsidP="007A3798">
          <w:pPr>
            <w:pStyle w:val="ListParagraph"/>
            <w:numPr>
              <w:ilvl w:val="0"/>
              <w:numId w:val="1"/>
            </w:numPr>
            <w:rPr>
              <w:rStyle w:val="PlaceholderText"/>
            </w:rPr>
          </w:pPr>
          <w:r w:rsidRPr="007A3798">
            <w:rPr>
              <w:rStyle w:val="PlaceholderText"/>
            </w:rPr>
            <w:t>Diagramas de flujo, pseudo-códigos o diagramas de clases, casos de uso, actividades, de estado, de secuencia o cualquier otra herramienta que explique cuáles algoritmos, librerías, funciones o componentes se utilizaron para la resolución del problema.</w:t>
          </w:r>
        </w:p>
        <w:p w:rsidR="00C76120" w:rsidRPr="007A3798" w:rsidRDefault="00C72DD7" w:rsidP="007A3798">
          <w:pPr>
            <w:pStyle w:val="ListParagraph"/>
            <w:numPr>
              <w:ilvl w:val="0"/>
              <w:numId w:val="1"/>
            </w:numPr>
            <w:rPr>
              <w:rStyle w:val="PlaceholderText"/>
            </w:rPr>
          </w:pPr>
          <w:r w:rsidRPr="007A3798">
            <w:rPr>
              <w:rStyle w:val="PlaceholderText"/>
            </w:rPr>
            <w:t>Organización del proyecto en capas lógicas, indicando los paquetes o librerías implementados en cada capa (nombre y descripción del contenido).</w:t>
          </w:r>
        </w:p>
        <w:p w:rsidR="00C76120" w:rsidRPr="007A3798" w:rsidRDefault="00C72DD7" w:rsidP="007A3798">
          <w:pPr>
            <w:pStyle w:val="ListParagraph"/>
            <w:numPr>
              <w:ilvl w:val="0"/>
              <w:numId w:val="1"/>
            </w:numPr>
            <w:rPr>
              <w:rStyle w:val="PlaceholderText"/>
            </w:rPr>
          </w:pPr>
          <w:r w:rsidRPr="007A3798">
            <w:rPr>
              <w:rStyle w:val="PlaceholderText"/>
            </w:rPr>
            <w:t>Descripción de los patrones utilizados en la modelación. Si se han implementado algunos patrones de diseño en sus diagramas, utilice este espacio para citar acerca de los mismos sus nombres, descripción general y finalidad de su uso en esta solución.</w:t>
          </w:r>
        </w:p>
        <w:p w:rsidR="00C76120" w:rsidRPr="007A3798" w:rsidRDefault="00C72DD7" w:rsidP="007A3798">
          <w:pPr>
            <w:pStyle w:val="ListParagraph"/>
            <w:numPr>
              <w:ilvl w:val="0"/>
              <w:numId w:val="1"/>
            </w:numPr>
            <w:rPr>
              <w:rStyle w:val="PlaceholderText"/>
            </w:rPr>
          </w:pPr>
          <w:r w:rsidRPr="007A3798">
            <w:rPr>
              <w:rStyle w:val="PlaceholderText"/>
            </w:rPr>
            <w:t>Capturas de pantalla o ejemplos de uso. Muestre el proceso a seguir para los principales lugares en su proyecto, así como datos de prueba y flujos de trabajo. Puede auxiliarse de capturas de pantalla, ejemplos de salida o vídeos que ilustren su objetivo.</w:t>
          </w:r>
        </w:p>
        <w:p w:rsidR="00C76120" w:rsidRPr="007A3798" w:rsidRDefault="00C72DD7" w:rsidP="007A3798">
          <w:pPr>
            <w:rPr>
              <w:rStyle w:val="PlaceholderText"/>
            </w:rPr>
          </w:pPr>
          <w:r w:rsidRPr="007A3798">
            <w:rPr>
              <w:rStyle w:val="PlaceholderText"/>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2760D4" w:rsidRDefault="00C72DD7">
          <w:pPr>
            <w:pStyle w:val="FA7A0419AF284CBC9C2123B016217716"/>
          </w:pPr>
          <w:r w:rsidRPr="007A3798">
            <w:rPr>
              <w:rStyle w:val="PlaceholderText"/>
            </w:rPr>
            <w:t>Es la sección más oportuna para hacer un comentario de por qué hizo algo de una manera específica. Si su código tiene muchas funciones, módulos o librerías, describa los más relevantes por separado.</w:t>
          </w:r>
          <w:r>
            <w:rPr>
              <w:rStyle w:val="PlaceholderText"/>
            </w:rPr>
            <w:t>.</w:t>
          </w:r>
        </w:p>
      </w:docPartBody>
    </w:docPart>
    <w:docPart>
      <w:docPartPr>
        <w:name w:val="A983A537769E4DF9B63C1F18471E8B68"/>
        <w:category>
          <w:name w:val="General"/>
          <w:gallery w:val="placeholder"/>
        </w:category>
        <w:types>
          <w:type w:val="bbPlcHdr"/>
        </w:types>
        <w:behaviors>
          <w:behavior w:val="content"/>
        </w:behaviors>
        <w:guid w:val="{04E801B9-D3CC-4A06-8F53-C0E85093F46D}"/>
      </w:docPartPr>
      <w:docPartBody>
        <w:p w:rsidR="002760D4" w:rsidRDefault="00C72DD7">
          <w:pPr>
            <w:pStyle w:val="A983A537769E4DF9B63C1F18471E8B68"/>
          </w:pPr>
          <w:r w:rsidRPr="007A3798">
            <w:rPr>
              <w:rStyle w:val="PlaceholderText"/>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C855BF347E5B499CAF482BABA94CCA87"/>
        <w:category>
          <w:name w:val="General"/>
          <w:gallery w:val="placeholder"/>
        </w:category>
        <w:types>
          <w:type w:val="bbPlcHdr"/>
        </w:types>
        <w:behaviors>
          <w:behavior w:val="content"/>
        </w:behaviors>
        <w:guid w:val="{BB2B3073-4860-4E67-9665-976C930828C9}"/>
      </w:docPartPr>
      <w:docPartBody>
        <w:p w:rsidR="00C76120" w:rsidRDefault="00C72DD7"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2760D4" w:rsidRDefault="00C72DD7">
          <w:pPr>
            <w:pStyle w:val="C855BF347E5B499CAF482BABA94CCA87"/>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D3B1D49514334D7C8ECC809316697185"/>
        <w:category>
          <w:name w:val="General"/>
          <w:gallery w:val="placeholder"/>
        </w:category>
        <w:types>
          <w:type w:val="bbPlcHdr"/>
        </w:types>
        <w:behaviors>
          <w:behavior w:val="content"/>
        </w:behaviors>
        <w:guid w:val="{F3AB77FC-AEE2-44F7-A3B4-C1A126C80DC2}"/>
      </w:docPartPr>
      <w:docPartBody>
        <w:p w:rsidR="00C76120" w:rsidRDefault="00C72DD7" w:rsidP="004A309A">
          <w:pPr>
            <w:rPr>
              <w:rStyle w:val="PlaceholderText"/>
            </w:rPr>
          </w:pPr>
          <w:r w:rsidRPr="004A309A">
            <w:rPr>
              <w:rStyle w:val="PlaceholderText"/>
            </w:rPr>
            <w:t>En caso de que desee hacer un señalamiento al profesor acerca de su trabajo, incluirlo bajo este título al final. Puede incluir cualquier otro aspecto que el equipo consider</w:t>
          </w:r>
          <w:r>
            <w:rPr>
              <w:rStyle w:val="PlaceholderText"/>
            </w:rPr>
            <w:t>e necesario exponer o explicar.</w:t>
          </w:r>
        </w:p>
        <w:p w:rsidR="002760D4" w:rsidRDefault="00C72DD7">
          <w:pPr>
            <w:pStyle w:val="D3B1D49514334D7C8ECC809316697185"/>
          </w:pPr>
          <w:r w:rsidRPr="004A309A">
            <w:rPr>
              <w:rStyle w:val="PlaceholderText"/>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PlaceholderText"/>
            </w:rPr>
            <w:t>.</w:t>
          </w:r>
        </w:p>
      </w:docPartBody>
    </w:docPart>
    <w:docPart>
      <w:docPartPr>
        <w:name w:val="8E09F08CA0A64BBF8734E3D673F4BB2E"/>
        <w:category>
          <w:name w:val="General"/>
          <w:gallery w:val="placeholder"/>
        </w:category>
        <w:types>
          <w:type w:val="bbPlcHdr"/>
        </w:types>
        <w:behaviors>
          <w:behavior w:val="content"/>
        </w:behaviors>
        <w:guid w:val="{EC51427F-81FE-416B-BEAA-5B7406FC4E51}"/>
      </w:docPartPr>
      <w:docPartBody>
        <w:p w:rsidR="00C76120" w:rsidRPr="004A309A" w:rsidRDefault="00C72DD7" w:rsidP="004A309A">
          <w:pPr>
            <w:rPr>
              <w:rStyle w:val="PlaceholderText"/>
            </w:rPr>
          </w:pPr>
          <w:r w:rsidRPr="004A309A">
            <w:rPr>
              <w:rStyle w:val="PlaceholderText"/>
            </w:rPr>
            <w:t>Aquí se abordan las conclusiones del trabajo realizado, no de la asignatura, ni sobre los beneficios que le reporta a un estudiante la realización de este proyecto de curso. Deben redactarse teniendo en cuenta:</w:t>
          </w:r>
        </w:p>
        <w:p w:rsidR="00C76120" w:rsidRDefault="00C72DD7" w:rsidP="004A309A">
          <w:pPr>
            <w:pStyle w:val="ListParagraph"/>
            <w:numPr>
              <w:ilvl w:val="0"/>
              <w:numId w:val="1"/>
            </w:numPr>
            <w:rPr>
              <w:rStyle w:val="PlaceholderText"/>
            </w:rPr>
          </w:pPr>
          <w:r w:rsidRPr="004A309A">
            <w:rPr>
              <w:rStyle w:val="PlaceholderText"/>
            </w:rPr>
            <w:t>Estado de cumplimiento de los objetivos planteados en la introducción.</w:t>
          </w:r>
        </w:p>
        <w:p w:rsidR="002760D4" w:rsidRDefault="00C72DD7">
          <w:pPr>
            <w:pStyle w:val="8E09F08CA0A64BBF8734E3D673F4BB2E"/>
          </w:pPr>
          <w:r w:rsidRPr="004A309A">
            <w:rPr>
              <w:rStyle w:val="PlaceholderText"/>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0B0C7A5ED59E4FA9853A05D0CEA2E403"/>
        <w:category>
          <w:name w:val="General"/>
          <w:gallery w:val="placeholder"/>
        </w:category>
        <w:types>
          <w:type w:val="bbPlcHdr"/>
        </w:types>
        <w:behaviors>
          <w:behavior w:val="content"/>
        </w:behaviors>
        <w:guid w:val="{563B1334-2DAC-415E-A92A-587F84809065}"/>
      </w:docPartPr>
      <w:docPartBody>
        <w:p w:rsidR="002760D4" w:rsidRDefault="00C72DD7">
          <w:pPr>
            <w:pStyle w:val="0B0C7A5ED59E4FA9853A05D0CEA2E403"/>
          </w:pPr>
          <w:r w:rsidRPr="004A309A">
            <w:rPr>
              <w:rStyle w:val="PlaceholderText"/>
            </w:rPr>
            <w:t>Se redactan teniendo en cuenta aspectos que quedaron pendientes, mejoras que en el futuro se pueden realizar a la aplicación, posibilidades de implantación, entre otros.</w:t>
          </w:r>
        </w:p>
      </w:docPartBody>
    </w:docPart>
    <w:docPart>
      <w:docPartPr>
        <w:name w:val="4C600FE3303D4D898690D7497D88EB5A"/>
        <w:category>
          <w:name w:val="General"/>
          <w:gallery w:val="placeholder"/>
        </w:category>
        <w:types>
          <w:type w:val="bbPlcHdr"/>
        </w:types>
        <w:behaviors>
          <w:behavior w:val="content"/>
        </w:behaviors>
        <w:guid w:val="{985C3047-3AD1-409B-A1E2-6815111A35BE}"/>
      </w:docPartPr>
      <w:docPartBody>
        <w:p w:rsidR="002760D4" w:rsidRDefault="00C72DD7">
          <w:pPr>
            <w:pStyle w:val="4C600FE3303D4D898690D7497D88EB5A"/>
          </w:pPr>
          <w:r>
            <w:rPr>
              <w:rStyle w:val="PlaceholderText"/>
            </w:rPr>
            <w:t>Especifique las referencias bibliográficas utilizadas durante la elaboración del proyecto</w:t>
          </w:r>
          <w:r w:rsidRPr="004A309A">
            <w:rPr>
              <w:rStyle w:val="PlaceholderText"/>
            </w:rPr>
            <w:t>.</w:t>
          </w:r>
        </w:p>
      </w:docPartBody>
    </w:docPart>
    <w:docPart>
      <w:docPartPr>
        <w:name w:val="D3A4DA35017349659F1E2B22AA7D78B4"/>
        <w:category>
          <w:name w:val="General"/>
          <w:gallery w:val="placeholder"/>
        </w:category>
        <w:types>
          <w:type w:val="bbPlcHdr"/>
        </w:types>
        <w:behaviors>
          <w:behavior w:val="content"/>
        </w:behaviors>
        <w:guid w:val="{EDE46167-73BD-4221-9136-2CDE44A9C09D}"/>
      </w:docPartPr>
      <w:docPartBody>
        <w:p w:rsidR="002760D4" w:rsidRDefault="00C72DD7">
          <w:pPr>
            <w:pStyle w:val="D3A4DA35017349659F1E2B22AA7D78B4"/>
          </w:pPr>
          <w:r w:rsidRPr="007B296D">
            <w:rPr>
              <w:rStyle w:val="PlaceholderText"/>
            </w:rPr>
            <w:t>[</w:t>
          </w:r>
          <w:r>
            <w:rPr>
              <w:rStyle w:val="PlaceholderText"/>
            </w:rPr>
            <w:t>Código, Grupo y Nombre de la Asignatura</w:t>
          </w:r>
          <w:r w:rsidRPr="007B296D">
            <w:rPr>
              <w:rStyle w:val="PlaceholderText"/>
            </w:rPr>
            <w:t>]</w:t>
          </w:r>
        </w:p>
      </w:docPartBody>
    </w:docPart>
    <w:docPart>
      <w:docPartPr>
        <w:name w:val="4187AFD9F77C48088F0001102EA44032"/>
        <w:category>
          <w:name w:val="General"/>
          <w:gallery w:val="placeholder"/>
        </w:category>
        <w:types>
          <w:type w:val="bbPlcHdr"/>
        </w:types>
        <w:behaviors>
          <w:behavior w:val="content"/>
        </w:behaviors>
        <w:guid w:val="{2BD226B3-0234-4687-A84B-8586B1A8A94E}"/>
      </w:docPartPr>
      <w:docPartBody>
        <w:p w:rsidR="002760D4" w:rsidRDefault="00C72DD7">
          <w:pPr>
            <w:pStyle w:val="4187AFD9F77C48088F0001102EA44032"/>
          </w:pPr>
          <w:r w:rsidRPr="007B296D">
            <w:rPr>
              <w:rStyle w:val="PlaceholderText"/>
            </w:rPr>
            <w:t>[</w:t>
          </w:r>
          <w:r>
            <w:rPr>
              <w:rStyle w:val="PlaceholderText"/>
            </w:rPr>
            <w:t>Título del Trabajo</w:t>
          </w:r>
          <w:r w:rsidRPr="007B296D">
            <w:rPr>
              <w:rStyle w:val="PlaceholderText"/>
            </w:rPr>
            <w:t>]</w:t>
          </w:r>
        </w:p>
      </w:docPartBody>
    </w:docPart>
    <w:docPart>
      <w:docPartPr>
        <w:name w:val="5C3A315926A747D6B858C8D43E9785E4"/>
        <w:category>
          <w:name w:val="General"/>
          <w:gallery w:val="placeholder"/>
        </w:category>
        <w:types>
          <w:type w:val="bbPlcHdr"/>
        </w:types>
        <w:behaviors>
          <w:behavior w:val="content"/>
        </w:behaviors>
        <w:guid w:val="{CF094BA4-5942-4D4B-9E7A-AEA43A2CBE8F}"/>
      </w:docPartPr>
      <w:docPartBody>
        <w:p w:rsidR="002760D4" w:rsidRDefault="00C72DD7">
          <w:pPr>
            <w:pStyle w:val="5C3A315926A747D6B858C8D43E9785E4"/>
          </w:pPr>
          <w:r w:rsidRPr="007B296D">
            <w:rPr>
              <w:rStyle w:val="PlaceholderText"/>
            </w:rPr>
            <w:t>[</w:t>
          </w:r>
          <w:r>
            <w:rPr>
              <w:rStyle w:val="PlaceholderText"/>
            </w:rPr>
            <w:t>Matrícula y Nombre del Estudiante 1</w:t>
          </w:r>
          <w:r w:rsidRPr="007B296D">
            <w:rPr>
              <w:rStyle w:val="PlaceholderText"/>
            </w:rPr>
            <w:t>]</w:t>
          </w:r>
        </w:p>
      </w:docPartBody>
    </w:docPart>
    <w:docPart>
      <w:docPartPr>
        <w:name w:val="8E0D603CADC54C059549BA59860D96AD"/>
        <w:category>
          <w:name w:val="General"/>
          <w:gallery w:val="placeholder"/>
        </w:category>
        <w:types>
          <w:type w:val="bbPlcHdr"/>
        </w:types>
        <w:behaviors>
          <w:behavior w:val="content"/>
        </w:behaviors>
        <w:guid w:val="{9D04D25D-5AED-46BA-B9BE-3B6B25E3A1B6}"/>
      </w:docPartPr>
      <w:docPartBody>
        <w:p w:rsidR="002760D4" w:rsidRDefault="00C72DD7">
          <w:pPr>
            <w:pStyle w:val="8E0D603CADC54C059549BA59860D96AD"/>
          </w:pPr>
          <w:r w:rsidRPr="007B296D">
            <w:rPr>
              <w:rStyle w:val="PlaceholderText"/>
            </w:rPr>
            <w:t>[</w:t>
          </w:r>
          <w:r>
            <w:rPr>
              <w:rStyle w:val="PlaceholderText"/>
            </w:rPr>
            <w:t>Matrícula y Nombre del Estudiante 2</w:t>
          </w:r>
          <w:r w:rsidRPr="007B296D">
            <w:rPr>
              <w:rStyle w:val="PlaceholderText"/>
            </w:rPr>
            <w:t>]</w:t>
          </w:r>
        </w:p>
      </w:docPartBody>
    </w:docPart>
    <w:docPart>
      <w:docPartPr>
        <w:name w:val="C2084E7BED844B7D9F77722DBF320A4D"/>
        <w:category>
          <w:name w:val="General"/>
          <w:gallery w:val="placeholder"/>
        </w:category>
        <w:types>
          <w:type w:val="bbPlcHdr"/>
        </w:types>
        <w:behaviors>
          <w:behavior w:val="content"/>
        </w:behaviors>
        <w:guid w:val="{3FC42F47-FD0D-4457-A80E-90A15608D8BD}"/>
      </w:docPartPr>
      <w:docPartBody>
        <w:p w:rsidR="002760D4" w:rsidRDefault="00C72DD7">
          <w:pPr>
            <w:pStyle w:val="C2084E7BED844B7D9F77722DBF320A4D"/>
          </w:pPr>
          <w:r w:rsidRPr="007B296D">
            <w:rPr>
              <w:rStyle w:val="PlaceholderText"/>
            </w:rPr>
            <w:t>[</w:t>
          </w:r>
          <w:r>
            <w:rPr>
              <w:rStyle w:val="PlaceholderText"/>
            </w:rPr>
            <w:t>Matrícula y Nombre del Estudiante 3</w:t>
          </w:r>
          <w:r w:rsidRPr="007B296D">
            <w:rPr>
              <w:rStyle w:val="PlaceholderText"/>
            </w:rPr>
            <w:t>]</w:t>
          </w:r>
        </w:p>
      </w:docPartBody>
    </w:docPart>
    <w:docPart>
      <w:docPartPr>
        <w:name w:val="EC43296CD7BB40C8BD76FB312A0DB58A"/>
        <w:category>
          <w:name w:val="General"/>
          <w:gallery w:val="placeholder"/>
        </w:category>
        <w:types>
          <w:type w:val="bbPlcHdr"/>
        </w:types>
        <w:behaviors>
          <w:behavior w:val="content"/>
        </w:behaviors>
        <w:guid w:val="{7DA0856E-E7C1-4FEA-88BC-5D0CCEE4515E}"/>
      </w:docPartPr>
      <w:docPartBody>
        <w:p w:rsidR="002760D4" w:rsidRDefault="00C72DD7">
          <w:pPr>
            <w:pStyle w:val="EC43296CD7BB40C8BD76FB312A0DB58A"/>
          </w:pPr>
          <w:r w:rsidRPr="007B296D">
            <w:rPr>
              <w:rStyle w:val="PlaceholderText"/>
            </w:rPr>
            <w:t>[</w:t>
          </w:r>
          <w:r>
            <w:rPr>
              <w:rStyle w:val="PlaceholderText"/>
            </w:rPr>
            <w:t>Título o Grado Científico y Nombre del Tutor/Profesor</w:t>
          </w:r>
          <w:r w:rsidRPr="007B296D">
            <w:rPr>
              <w:rStyle w:val="PlaceholderText"/>
            </w:rPr>
            <w:t>]</w:t>
          </w:r>
        </w:p>
      </w:docPartBody>
    </w:docPart>
    <w:docPart>
      <w:docPartPr>
        <w:name w:val="6FC8AE37D34E4975BB2999367B9BABA9"/>
        <w:category>
          <w:name w:val="General"/>
          <w:gallery w:val="placeholder"/>
        </w:category>
        <w:types>
          <w:type w:val="bbPlcHdr"/>
        </w:types>
        <w:behaviors>
          <w:behavior w:val="content"/>
        </w:behaviors>
        <w:guid w:val="{861609FA-4C6C-4A43-A451-FE28313C36D7}"/>
      </w:docPartPr>
      <w:docPartBody>
        <w:p w:rsidR="002760D4" w:rsidRDefault="00C72DD7">
          <w:pPr>
            <w:pStyle w:val="6FC8AE37D34E4975BB2999367B9BABA9"/>
          </w:pPr>
          <w:r>
            <w:rPr>
              <w:rStyle w:val="PlaceholderText"/>
            </w:rPr>
            <w:t>[F</w:t>
          </w:r>
          <w:r w:rsidRPr="00523D34">
            <w:rPr>
              <w:rStyle w:val="PlaceholderText"/>
            </w:rPr>
            <w:t>echa de Entrega]</w:t>
          </w:r>
        </w:p>
      </w:docPartBody>
    </w:docPart>
    <w:docPart>
      <w:docPartPr>
        <w:name w:val="B72026F3B8BF47408B07B4F64D281E47"/>
        <w:category>
          <w:name w:val="General"/>
          <w:gallery w:val="placeholder"/>
        </w:category>
        <w:types>
          <w:type w:val="bbPlcHdr"/>
        </w:types>
        <w:behaviors>
          <w:behavior w:val="content"/>
        </w:behaviors>
        <w:guid w:val="{4D8E348E-1089-4347-A29A-8CEBEEEC48B6}"/>
      </w:docPartPr>
      <w:docPartBody>
        <w:p w:rsidR="002760D4" w:rsidRDefault="00C72DD7">
          <w:pPr>
            <w:pStyle w:val="B72026F3B8BF47408B07B4F64D281E47"/>
          </w:pPr>
          <w:r w:rsidRPr="007B296D">
            <w:rPr>
              <w:rStyle w:val="PlaceholderText"/>
            </w:rPr>
            <w:t>[Subject]</w:t>
          </w:r>
        </w:p>
      </w:docPartBody>
    </w:docPart>
    <w:docPart>
      <w:docPartPr>
        <w:name w:val="0585F3133B4E4FCD9B6A2F4631621DDD"/>
        <w:category>
          <w:name w:val="General"/>
          <w:gallery w:val="placeholder"/>
        </w:category>
        <w:types>
          <w:type w:val="bbPlcHdr"/>
        </w:types>
        <w:behaviors>
          <w:behavior w:val="content"/>
        </w:behaviors>
        <w:guid w:val="{8209A72C-7759-4E22-B78D-4C46F18D9409}"/>
      </w:docPartPr>
      <w:docPartBody>
        <w:p w:rsidR="002760D4" w:rsidRDefault="00C72DD7">
          <w:pPr>
            <w:pStyle w:val="0585F3133B4E4FCD9B6A2F4631621DDD"/>
          </w:pPr>
          <w:r w:rsidRPr="007B296D">
            <w:rPr>
              <w:rStyle w:val="PlaceholderText"/>
            </w:rPr>
            <w:t>[</w:t>
          </w:r>
          <w:r>
            <w:rPr>
              <w:rStyle w:val="PlaceholderText"/>
            </w:rPr>
            <w:t>Título del trabajo</w:t>
          </w:r>
          <w:r w:rsidRPr="007B296D">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D7"/>
    <w:rsid w:val="002760D4"/>
    <w:rsid w:val="00C72DD7"/>
    <w:rsid w:val="00FF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08E241AE824FC08CCE61F52A094135">
    <w:name w:val="3008E241AE824FC08CCE61F52A094135"/>
  </w:style>
  <w:style w:type="paragraph" w:customStyle="1" w:styleId="33F8A4C54516433CA53D46731F899D9A">
    <w:name w:val="33F8A4C54516433CA53D46731F899D9A"/>
  </w:style>
  <w:style w:type="paragraph" w:styleId="ListParagraph">
    <w:name w:val="List Paragraph"/>
    <w:basedOn w:val="Normal"/>
    <w:uiPriority w:val="34"/>
    <w:qFormat/>
    <w:pPr>
      <w:spacing w:after="200" w:line="252" w:lineRule="auto"/>
      <w:ind w:left="720"/>
      <w:contextualSpacing/>
    </w:pPr>
    <w:rPr>
      <w:rFonts w:asciiTheme="majorHAnsi" w:eastAsiaTheme="majorEastAsia" w:hAnsiTheme="majorHAnsi" w:cstheme="majorBidi"/>
      <w:lang w:val="es-DO"/>
    </w:rPr>
  </w:style>
  <w:style w:type="paragraph" w:customStyle="1" w:styleId="FA7A0419AF284CBC9C2123B016217716">
    <w:name w:val="FA7A0419AF284CBC9C2123B016217716"/>
  </w:style>
  <w:style w:type="paragraph" w:customStyle="1" w:styleId="A983A537769E4DF9B63C1F18471E8B68">
    <w:name w:val="A983A537769E4DF9B63C1F18471E8B68"/>
  </w:style>
  <w:style w:type="paragraph" w:customStyle="1" w:styleId="C855BF347E5B499CAF482BABA94CCA87">
    <w:name w:val="C855BF347E5B499CAF482BABA94CCA87"/>
  </w:style>
  <w:style w:type="paragraph" w:customStyle="1" w:styleId="D3B1D49514334D7C8ECC809316697185">
    <w:name w:val="D3B1D49514334D7C8ECC809316697185"/>
  </w:style>
  <w:style w:type="paragraph" w:customStyle="1" w:styleId="8E09F08CA0A64BBF8734E3D673F4BB2E">
    <w:name w:val="8E09F08CA0A64BBF8734E3D673F4BB2E"/>
  </w:style>
  <w:style w:type="paragraph" w:customStyle="1" w:styleId="0B0C7A5ED59E4FA9853A05D0CEA2E403">
    <w:name w:val="0B0C7A5ED59E4FA9853A05D0CEA2E403"/>
  </w:style>
  <w:style w:type="paragraph" w:customStyle="1" w:styleId="4C600FE3303D4D898690D7497D88EB5A">
    <w:name w:val="4C600FE3303D4D898690D7497D88EB5A"/>
  </w:style>
  <w:style w:type="paragraph" w:customStyle="1" w:styleId="D3A4DA35017349659F1E2B22AA7D78B4">
    <w:name w:val="D3A4DA35017349659F1E2B22AA7D78B4"/>
  </w:style>
  <w:style w:type="paragraph" w:customStyle="1" w:styleId="4187AFD9F77C48088F0001102EA44032">
    <w:name w:val="4187AFD9F77C48088F0001102EA44032"/>
  </w:style>
  <w:style w:type="paragraph" w:customStyle="1" w:styleId="5C3A315926A747D6B858C8D43E9785E4">
    <w:name w:val="5C3A315926A747D6B858C8D43E9785E4"/>
  </w:style>
  <w:style w:type="paragraph" w:customStyle="1" w:styleId="8E0D603CADC54C059549BA59860D96AD">
    <w:name w:val="8E0D603CADC54C059549BA59860D96AD"/>
  </w:style>
  <w:style w:type="paragraph" w:customStyle="1" w:styleId="C2084E7BED844B7D9F77722DBF320A4D">
    <w:name w:val="C2084E7BED844B7D9F77722DBF320A4D"/>
  </w:style>
  <w:style w:type="paragraph" w:customStyle="1" w:styleId="EC43296CD7BB40C8BD76FB312A0DB58A">
    <w:name w:val="EC43296CD7BB40C8BD76FB312A0DB58A"/>
  </w:style>
  <w:style w:type="paragraph" w:customStyle="1" w:styleId="6FC8AE37D34E4975BB2999367B9BABA9">
    <w:name w:val="6FC8AE37D34E4975BB2999367B9BABA9"/>
  </w:style>
  <w:style w:type="paragraph" w:customStyle="1" w:styleId="B72026F3B8BF47408B07B4F64D281E47">
    <w:name w:val="B72026F3B8BF47408B07B4F64D281E47"/>
  </w:style>
  <w:style w:type="paragraph" w:customStyle="1" w:styleId="0585F3133B4E4FCD9B6A2F4631621DDD">
    <w:name w:val="0585F3133B4E4FCD9B6A2F4631621D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2017-0502 Ruben O. Diaz</CompanyPhone>
  <CompanyFax>2017-0861 Joseph De Los Santos</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3132A-F5EE-4755-8E9A-384F3C9A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de Programación(2).dotx</Template>
  <TotalTime>94</TotalTime>
  <Pages>11</Pages>
  <Words>1168</Words>
  <Characters>6660</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Kunai Hit</vt:lpstr>
      <vt:lpstr/>
    </vt:vector>
  </TitlesOfParts>
  <Manager>Prof. Miguel T. Moronta</Manager>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Kunai Hit</dc:title>
  <dc:subject>ISC-210-T-001 Prog. Aplicada</dc:subject>
  <dc:creator>Ruben Cabrera</dc:creator>
  <cp:lastModifiedBy>Ruben Cabrera</cp:lastModifiedBy>
  <cp:revision>2</cp:revision>
  <dcterms:created xsi:type="dcterms:W3CDTF">2019-03-30T12:12:00Z</dcterms:created>
  <dcterms:modified xsi:type="dcterms:W3CDTF">2019-03-30T22:43:00Z</dcterms:modified>
</cp:coreProperties>
</file>